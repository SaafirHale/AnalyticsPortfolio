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09A3BCD8" w14:textId="77777777" w:rsidTr="00007728">
        <w:trPr>
          <w:trHeight w:hRule="exact" w:val="1800"/>
        </w:trPr>
        <w:tc>
          <w:tcPr>
            <w:tcW w:w="9360" w:type="dxa"/>
            <w:tcMar>
              <w:top w:w="0" w:type="dxa"/>
              <w:bottom w:w="0" w:type="dxa"/>
            </w:tcMar>
          </w:tcPr>
          <w:p w14:paraId="633F82F4" w14:textId="3C19DB13" w:rsidR="00692703" w:rsidRPr="00CF1A49" w:rsidRDefault="00447574" w:rsidP="00913946">
            <w:pPr>
              <w:pStyle w:val="Title"/>
            </w:pPr>
            <w:r>
              <w:t>Saafir</w:t>
            </w:r>
            <w:r w:rsidR="00692703" w:rsidRPr="00CF1A49">
              <w:t xml:space="preserve"> </w:t>
            </w:r>
            <w:r>
              <w:rPr>
                <w:rStyle w:val="IntenseEmphasis"/>
              </w:rPr>
              <w:t>Hale</w:t>
            </w:r>
          </w:p>
          <w:p w14:paraId="168FC7D9" w14:textId="7549429E" w:rsidR="00692703" w:rsidRPr="00CF1A49" w:rsidRDefault="00447574" w:rsidP="00913946">
            <w:pPr>
              <w:pStyle w:val="ContactInfo"/>
              <w:contextualSpacing w:val="0"/>
            </w:pPr>
            <w:r>
              <w:t>United States</w:t>
            </w:r>
            <w:r w:rsidR="00692703" w:rsidRPr="00CF1A49">
              <w:t xml:space="preserve"> </w:t>
            </w:r>
            <w:sdt>
              <w:sdtPr>
                <w:alias w:val="Divider dot:"/>
                <w:tag w:val="Divider dot:"/>
                <w:id w:val="-1459182552"/>
                <w:placeholder>
                  <w:docPart w:val="5670DACF1C7A497B886E061B20642B6D"/>
                </w:placeholder>
                <w:temporary/>
                <w:showingPlcHdr/>
                <w15:appearance w15:val="hidden"/>
              </w:sdtPr>
              <w:sdtEndPr/>
              <w:sdtContent>
                <w:r w:rsidR="00692703" w:rsidRPr="00CF1A49">
                  <w:t>·</w:t>
                </w:r>
              </w:sdtContent>
            </w:sdt>
            <w:r w:rsidR="00692703" w:rsidRPr="00CF1A49">
              <w:t xml:space="preserve"> </w:t>
            </w:r>
            <w:r>
              <w:t>(408) 337-7841</w:t>
            </w:r>
          </w:p>
          <w:p w14:paraId="24F29751" w14:textId="6AC41F9E" w:rsidR="00692703" w:rsidRPr="00CF1A49" w:rsidRDefault="00447574" w:rsidP="00913946">
            <w:pPr>
              <w:pStyle w:val="ContactInfoEmphasis"/>
              <w:contextualSpacing w:val="0"/>
            </w:pPr>
            <w:r w:rsidRPr="00447574">
              <w:t>saafirhale@gmail.com</w:t>
            </w:r>
            <w:r w:rsidR="00692703" w:rsidRPr="00CF1A49">
              <w:t xml:space="preserve"> </w:t>
            </w:r>
            <w:sdt>
              <w:sdtPr>
                <w:alias w:val="Divider dot:"/>
                <w:tag w:val="Divider dot:"/>
                <w:id w:val="2000459528"/>
                <w:placeholder>
                  <w:docPart w:val="D86BE5031151471197EAB6D0B6297D9F"/>
                </w:placeholder>
                <w:temporary/>
                <w:showingPlcHdr/>
                <w15:appearance w15:val="hidden"/>
              </w:sdtPr>
              <w:sdtEndPr/>
              <w:sdtContent>
                <w:r w:rsidR="00692703" w:rsidRPr="00CF1A49">
                  <w:t>·</w:t>
                </w:r>
              </w:sdtContent>
            </w:sdt>
            <w:r w:rsidR="00692703" w:rsidRPr="00CF1A49">
              <w:t xml:space="preserve"> </w:t>
            </w:r>
            <w:hyperlink r:id="rId7" w:history="1">
              <w:r w:rsidRPr="00447574">
                <w:rPr>
                  <w:rStyle w:val="Hyperlink"/>
                  <w:bCs/>
                </w:rPr>
                <w:t>saafirhale.github.io</w:t>
              </w:r>
            </w:hyperlink>
            <w:r w:rsidR="00692703" w:rsidRPr="00CF1A49">
              <w:t xml:space="preserve"> </w:t>
            </w:r>
            <w:sdt>
              <w:sdtPr>
                <w:alias w:val="Divider dot:"/>
                <w:tag w:val="Divider dot:"/>
                <w:id w:val="759871761"/>
                <w:placeholder>
                  <w:docPart w:val="9FD45040A27747DD84A69C84D7ED80FF"/>
                </w:placeholder>
                <w:temporary/>
                <w:showingPlcHdr/>
                <w15:appearance w15:val="hidden"/>
              </w:sdtPr>
              <w:sdtEndPr/>
              <w:sdtContent>
                <w:r w:rsidR="00692703" w:rsidRPr="00CF1A49">
                  <w:t>·</w:t>
                </w:r>
              </w:sdtContent>
            </w:sdt>
            <w:r w:rsidR="00692703" w:rsidRPr="00CF1A49">
              <w:t xml:space="preserve"> </w:t>
            </w:r>
            <w:hyperlink r:id="rId8" w:history="1">
              <w:r w:rsidRPr="00447574">
                <w:rPr>
                  <w:rStyle w:val="Hyperlink"/>
                  <w:bCs/>
                </w:rPr>
                <w:t>github.com/SaafirHale</w:t>
              </w:r>
            </w:hyperlink>
          </w:p>
        </w:tc>
      </w:tr>
      <w:tr w:rsidR="009571D8" w:rsidRPr="00CF1A49" w14:paraId="64342A48" w14:textId="77777777" w:rsidTr="00692703">
        <w:tc>
          <w:tcPr>
            <w:tcW w:w="9360" w:type="dxa"/>
            <w:tcMar>
              <w:top w:w="432" w:type="dxa"/>
            </w:tcMar>
          </w:tcPr>
          <w:p w14:paraId="699069B5" w14:textId="646E2B9E" w:rsidR="001755A8" w:rsidRPr="00CF1A49" w:rsidRDefault="0008647D" w:rsidP="00913946">
            <w:pPr>
              <w:contextualSpacing w:val="0"/>
            </w:pPr>
            <w:r w:rsidRPr="0008647D">
              <w:t>Passionate and dedicated Data Analyst with experience identifying efficiencies and problem areas within data streams while communicating needs for projects. Adept at receiving and monitoring data from multiple data streams, including Sheets, SQL, and Excel data sources. Skillful in various programming languages, including Python, R, JavaScript, C++, C#, Angular, Git, HTML, and CSS. Ability to synthesize quantitative information and interact effectively with colleagues and clients.</w:t>
            </w:r>
          </w:p>
        </w:tc>
      </w:tr>
    </w:tbl>
    <w:p w14:paraId="4046EAB7" w14:textId="6E64D397" w:rsidR="004E01EB" w:rsidRPr="00CF1A49" w:rsidRDefault="0008647D" w:rsidP="004E01EB">
      <w:pPr>
        <w:pStyle w:val="Heading1"/>
      </w:pPr>
      <w:r>
        <w:t>TRAINING</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69B4AD20" w14:textId="77777777" w:rsidTr="00D66A52">
        <w:tc>
          <w:tcPr>
            <w:tcW w:w="9355" w:type="dxa"/>
          </w:tcPr>
          <w:p w14:paraId="7BA75128" w14:textId="3E405C9A" w:rsidR="001D0BF1" w:rsidRPr="00CF1A49" w:rsidRDefault="0008647D" w:rsidP="001D0BF1">
            <w:pPr>
              <w:pStyle w:val="Heading3"/>
              <w:contextualSpacing w:val="0"/>
              <w:outlineLvl w:val="2"/>
            </w:pPr>
            <w:r>
              <w:t>Aug 2020</w:t>
            </w:r>
            <w:r w:rsidR="001D0BF1" w:rsidRPr="00CF1A49">
              <w:t xml:space="preserve"> – </w:t>
            </w:r>
            <w:r>
              <w:t>Jan 2021</w:t>
            </w:r>
          </w:p>
          <w:p w14:paraId="5CE17433" w14:textId="47AF52EA" w:rsidR="001D0BF1" w:rsidRPr="00CF1A49" w:rsidRDefault="0008647D" w:rsidP="001D0BF1">
            <w:pPr>
              <w:pStyle w:val="Heading2"/>
              <w:contextualSpacing w:val="0"/>
              <w:outlineLvl w:val="1"/>
            </w:pPr>
            <w:r>
              <w:t>Kaggle</w:t>
            </w:r>
          </w:p>
          <w:p w14:paraId="3A72C4D6" w14:textId="77777777" w:rsidR="001E3120" w:rsidRDefault="0008647D" w:rsidP="001D0BF1">
            <w:pPr>
              <w:contextualSpacing w:val="0"/>
            </w:pPr>
            <w:r w:rsidRPr="0008647D">
              <w:t>Achieved 10 Kaggle certifications to gain skills in Data Science. The Kaggle certifications completed were: </w:t>
            </w:r>
          </w:p>
          <w:p w14:paraId="3FA08BED" w14:textId="77777777" w:rsidR="0008647D" w:rsidRPr="0008647D" w:rsidRDefault="0008647D" w:rsidP="0008647D">
            <w:pPr>
              <w:pStyle w:val="ListParagraph"/>
              <w:numPr>
                <w:ilvl w:val="0"/>
                <w:numId w:val="14"/>
              </w:numPr>
            </w:pPr>
            <w:r w:rsidRPr="0008647D">
              <w:t>Python</w:t>
            </w:r>
          </w:p>
          <w:p w14:paraId="0D24E0C3" w14:textId="77777777" w:rsidR="0008647D" w:rsidRPr="0008647D" w:rsidRDefault="0008647D" w:rsidP="0008647D">
            <w:pPr>
              <w:pStyle w:val="ListParagraph"/>
              <w:numPr>
                <w:ilvl w:val="1"/>
                <w:numId w:val="14"/>
              </w:numPr>
            </w:pPr>
            <w:r w:rsidRPr="0008647D">
              <w:t>Explored functions, Booleans, lists, loops, dictionaries, and external libraries using Python</w:t>
            </w:r>
          </w:p>
          <w:p w14:paraId="5ACF4E43" w14:textId="77777777" w:rsidR="0008647D" w:rsidRPr="0008647D" w:rsidRDefault="0008647D" w:rsidP="0008647D">
            <w:pPr>
              <w:pStyle w:val="ListParagraph"/>
              <w:numPr>
                <w:ilvl w:val="0"/>
                <w:numId w:val="14"/>
              </w:numPr>
            </w:pPr>
            <w:r w:rsidRPr="0008647D">
              <w:t>Intro to Machine Learning</w:t>
            </w:r>
          </w:p>
          <w:p w14:paraId="5DFA4DBC" w14:textId="77777777" w:rsidR="0008647D" w:rsidRPr="0008647D" w:rsidRDefault="0008647D" w:rsidP="00871476">
            <w:pPr>
              <w:pStyle w:val="ListParagraph"/>
              <w:numPr>
                <w:ilvl w:val="1"/>
                <w:numId w:val="14"/>
              </w:numPr>
            </w:pPr>
            <w:r w:rsidRPr="0008647D">
              <w:t>Learned about Data Exploration, model validation, and fine-tuning.</w:t>
            </w:r>
          </w:p>
          <w:p w14:paraId="668506A0" w14:textId="77777777" w:rsidR="0008647D" w:rsidRPr="0008647D" w:rsidRDefault="0008647D" w:rsidP="00871476">
            <w:pPr>
              <w:pStyle w:val="ListParagraph"/>
              <w:numPr>
                <w:ilvl w:val="1"/>
                <w:numId w:val="14"/>
              </w:numPr>
            </w:pPr>
            <w:r w:rsidRPr="0008647D">
              <w:t>Built an ML Model that predicted Melbourne Housing Prices using a Decision Tree Regressor.</w:t>
            </w:r>
          </w:p>
          <w:p w14:paraId="185C2675" w14:textId="77777777" w:rsidR="0008647D" w:rsidRPr="0008647D" w:rsidRDefault="0008647D" w:rsidP="00871476">
            <w:pPr>
              <w:pStyle w:val="ListParagraph"/>
              <w:numPr>
                <w:ilvl w:val="1"/>
                <w:numId w:val="14"/>
              </w:numPr>
            </w:pPr>
            <w:r w:rsidRPr="0008647D">
              <w:t>Gained a 23% decrease in validation error using a Random Forest Regressor.</w:t>
            </w:r>
          </w:p>
          <w:p w14:paraId="223C136C" w14:textId="77777777" w:rsidR="0008647D" w:rsidRPr="0008647D" w:rsidRDefault="0008647D" w:rsidP="0008647D">
            <w:pPr>
              <w:pStyle w:val="ListParagraph"/>
              <w:numPr>
                <w:ilvl w:val="0"/>
                <w:numId w:val="14"/>
              </w:numPr>
            </w:pPr>
            <w:r w:rsidRPr="0008647D">
              <w:t>Intermediate Machine Learning</w:t>
            </w:r>
          </w:p>
          <w:p w14:paraId="75C1E38F" w14:textId="77777777" w:rsidR="0008647D" w:rsidRPr="0008647D" w:rsidRDefault="0008647D" w:rsidP="00871476">
            <w:pPr>
              <w:pStyle w:val="ListParagraph"/>
              <w:numPr>
                <w:ilvl w:val="1"/>
                <w:numId w:val="14"/>
              </w:numPr>
            </w:pPr>
            <w:r w:rsidRPr="0008647D">
              <w:t>Utilized Python to replace missing values, encode categorical variables, and preprocess the data with pipelines.</w:t>
            </w:r>
          </w:p>
          <w:p w14:paraId="2A43D02C" w14:textId="77777777" w:rsidR="0008647D" w:rsidRPr="0008647D" w:rsidRDefault="0008647D" w:rsidP="00871476">
            <w:pPr>
              <w:pStyle w:val="ListParagraph"/>
              <w:numPr>
                <w:ilvl w:val="1"/>
                <w:numId w:val="14"/>
              </w:numPr>
            </w:pPr>
            <w:r w:rsidRPr="0008647D">
              <w:t>Learned cross-validation to obtain an accurate assessment of model quality.</w:t>
            </w:r>
          </w:p>
          <w:p w14:paraId="0695FF21" w14:textId="77777777" w:rsidR="0008647D" w:rsidRPr="0008647D" w:rsidRDefault="0008647D" w:rsidP="00871476">
            <w:pPr>
              <w:pStyle w:val="ListParagraph"/>
              <w:numPr>
                <w:ilvl w:val="1"/>
                <w:numId w:val="14"/>
              </w:numPr>
            </w:pPr>
            <w:r w:rsidRPr="0008647D">
              <w:t>Added ensembles, like XGBoost, to achieve better performances.</w:t>
            </w:r>
          </w:p>
          <w:p w14:paraId="436951FB" w14:textId="77777777" w:rsidR="0008647D" w:rsidRPr="0008647D" w:rsidRDefault="0008647D" w:rsidP="0008647D">
            <w:pPr>
              <w:pStyle w:val="ListParagraph"/>
              <w:numPr>
                <w:ilvl w:val="0"/>
                <w:numId w:val="14"/>
              </w:numPr>
            </w:pPr>
            <w:r w:rsidRPr="0008647D">
              <w:t>Data Visualization</w:t>
            </w:r>
          </w:p>
          <w:p w14:paraId="3A7ADE7B" w14:textId="77777777" w:rsidR="0008647D" w:rsidRPr="0008647D" w:rsidRDefault="0008647D" w:rsidP="00871476">
            <w:pPr>
              <w:pStyle w:val="ListParagraph"/>
              <w:numPr>
                <w:ilvl w:val="1"/>
                <w:numId w:val="14"/>
              </w:numPr>
            </w:pPr>
            <w:r w:rsidRPr="0008647D">
              <w:t>Created line charts, bar charts, heatmaps, and scatter plots with the Python library Seaborn.</w:t>
            </w:r>
          </w:p>
          <w:p w14:paraId="16B5D56D" w14:textId="77777777" w:rsidR="0008647D" w:rsidRPr="0008647D" w:rsidRDefault="0008647D" w:rsidP="0008647D">
            <w:pPr>
              <w:pStyle w:val="ListParagraph"/>
              <w:numPr>
                <w:ilvl w:val="0"/>
                <w:numId w:val="14"/>
              </w:numPr>
            </w:pPr>
            <w:r w:rsidRPr="0008647D">
              <w:t>Pandas</w:t>
            </w:r>
          </w:p>
          <w:p w14:paraId="58C967AD" w14:textId="77777777" w:rsidR="0008647D" w:rsidRPr="0008647D" w:rsidRDefault="0008647D" w:rsidP="00871476">
            <w:pPr>
              <w:pStyle w:val="ListParagraph"/>
              <w:numPr>
                <w:ilvl w:val="1"/>
                <w:numId w:val="14"/>
              </w:numPr>
            </w:pPr>
            <w:r w:rsidRPr="0008647D">
              <w:t>Extracted insights from a Wine Reviews Magazine using Pandas.</w:t>
            </w:r>
          </w:p>
          <w:p w14:paraId="419B30B6" w14:textId="77777777" w:rsidR="0008647D" w:rsidRPr="0008647D" w:rsidRDefault="0008647D" w:rsidP="00871476">
            <w:pPr>
              <w:pStyle w:val="ListParagraph"/>
              <w:numPr>
                <w:ilvl w:val="1"/>
                <w:numId w:val="14"/>
              </w:numPr>
            </w:pPr>
            <w:r w:rsidRPr="0008647D">
              <w:t>Grouped wine reviews by country and province and removed missing data from the table.</w:t>
            </w:r>
          </w:p>
          <w:p w14:paraId="79A8A04A" w14:textId="77777777" w:rsidR="0008647D" w:rsidRPr="0008647D" w:rsidRDefault="0008647D" w:rsidP="0008647D">
            <w:pPr>
              <w:pStyle w:val="ListParagraph"/>
              <w:numPr>
                <w:ilvl w:val="0"/>
                <w:numId w:val="14"/>
              </w:numPr>
            </w:pPr>
            <w:r w:rsidRPr="0008647D">
              <w:t>Intro to SQL</w:t>
            </w:r>
          </w:p>
          <w:p w14:paraId="551A1F7B" w14:textId="77777777" w:rsidR="0008647D" w:rsidRPr="0008647D" w:rsidRDefault="0008647D" w:rsidP="00871476">
            <w:pPr>
              <w:pStyle w:val="ListParagraph"/>
              <w:numPr>
                <w:ilvl w:val="1"/>
                <w:numId w:val="14"/>
              </w:numPr>
            </w:pPr>
            <w:r w:rsidRPr="0008647D">
              <w:t>Leveraged Google BigQuery and SQL to get insights, organize query results, and combine data from tables.</w:t>
            </w:r>
          </w:p>
          <w:p w14:paraId="6636A166" w14:textId="77777777" w:rsidR="0008647D" w:rsidRPr="0008647D" w:rsidRDefault="0008647D" w:rsidP="0008647D">
            <w:pPr>
              <w:pStyle w:val="ListParagraph"/>
              <w:numPr>
                <w:ilvl w:val="0"/>
                <w:numId w:val="14"/>
              </w:numPr>
            </w:pPr>
            <w:r w:rsidRPr="0008647D">
              <w:t>Advanced SQL</w:t>
            </w:r>
          </w:p>
          <w:p w14:paraId="58DABF96" w14:textId="77777777" w:rsidR="0008647D" w:rsidRPr="0008647D" w:rsidRDefault="0008647D" w:rsidP="00871476">
            <w:pPr>
              <w:pStyle w:val="ListParagraph"/>
              <w:numPr>
                <w:ilvl w:val="1"/>
                <w:numId w:val="14"/>
              </w:numPr>
            </w:pPr>
            <w:r w:rsidRPr="0008647D">
              <w:t>Used JOINs and UNIONs to combine data from multiple tables.</w:t>
            </w:r>
          </w:p>
          <w:p w14:paraId="5AF4CF28" w14:textId="77777777" w:rsidR="0008647D" w:rsidRPr="0008647D" w:rsidRDefault="0008647D" w:rsidP="00871476">
            <w:pPr>
              <w:pStyle w:val="ListParagraph"/>
              <w:numPr>
                <w:ilvl w:val="1"/>
                <w:numId w:val="14"/>
              </w:numPr>
            </w:pPr>
            <w:r w:rsidRPr="0008647D">
              <w:t>Wrote efficient queries to run faster and use less data by utilizing nested queries.</w:t>
            </w:r>
          </w:p>
          <w:p w14:paraId="7CBC206C" w14:textId="77777777" w:rsidR="0008647D" w:rsidRPr="0008647D" w:rsidRDefault="0008647D" w:rsidP="00871476">
            <w:pPr>
              <w:pStyle w:val="ListParagraph"/>
              <w:numPr>
                <w:ilvl w:val="1"/>
                <w:numId w:val="14"/>
              </w:numPr>
            </w:pPr>
            <w:r w:rsidRPr="0008647D">
              <w:t>Gained insights from using analytical calculations in SQL.</w:t>
            </w:r>
          </w:p>
          <w:p w14:paraId="5834C8D8" w14:textId="77777777" w:rsidR="0008647D" w:rsidRPr="0008647D" w:rsidRDefault="0008647D" w:rsidP="0008647D">
            <w:pPr>
              <w:pStyle w:val="ListParagraph"/>
              <w:numPr>
                <w:ilvl w:val="0"/>
                <w:numId w:val="14"/>
              </w:numPr>
            </w:pPr>
            <w:r w:rsidRPr="0008647D">
              <w:t>Geospatial Analysis</w:t>
            </w:r>
          </w:p>
          <w:p w14:paraId="7C09D8D0" w14:textId="77777777" w:rsidR="0008647D" w:rsidRPr="0008647D" w:rsidRDefault="0008647D" w:rsidP="00871476">
            <w:pPr>
              <w:pStyle w:val="ListParagraph"/>
              <w:numPr>
                <w:ilvl w:val="1"/>
                <w:numId w:val="14"/>
              </w:numPr>
            </w:pPr>
            <w:r w:rsidRPr="0008647D">
              <w:lastRenderedPageBreak/>
              <w:t>Identified regions and islands outside the non-profit Kiva’s loan network, for them to find new Field Partners. Used GeoPandas to visualize the current Kiva network.</w:t>
            </w:r>
          </w:p>
          <w:p w14:paraId="20CF954E" w14:textId="77777777" w:rsidR="0008647D" w:rsidRPr="0008647D" w:rsidRDefault="0008647D" w:rsidP="00871476">
            <w:pPr>
              <w:pStyle w:val="ListParagraph"/>
              <w:numPr>
                <w:ilvl w:val="1"/>
                <w:numId w:val="14"/>
              </w:numPr>
            </w:pPr>
            <w:r w:rsidRPr="0008647D">
              <w:t>Used a Coordinate Reference System (CRS) to plot the migratory path of the Purple Martin birds.</w:t>
            </w:r>
          </w:p>
          <w:p w14:paraId="569FA0FC" w14:textId="77777777" w:rsidR="0008647D" w:rsidRPr="0008647D" w:rsidRDefault="0008647D" w:rsidP="00871476">
            <w:pPr>
              <w:pStyle w:val="ListParagraph"/>
              <w:numPr>
                <w:ilvl w:val="1"/>
                <w:numId w:val="14"/>
              </w:numPr>
            </w:pPr>
            <w:r w:rsidRPr="0008647D">
              <w:t>Assessed which Japanese high-density prefectures are prone to high-magnitude earthquakes. Visualized the areas that will benefit from earthquake reinforcement using GeoPandas, Chorolpleth, and Folium.</w:t>
            </w:r>
          </w:p>
          <w:p w14:paraId="44EFC09C" w14:textId="77777777" w:rsidR="0008647D" w:rsidRPr="0008647D" w:rsidRDefault="0008647D" w:rsidP="00871476">
            <w:pPr>
              <w:pStyle w:val="ListParagraph"/>
              <w:numPr>
                <w:ilvl w:val="1"/>
                <w:numId w:val="14"/>
              </w:numPr>
            </w:pPr>
            <w:r w:rsidRPr="0008647D">
              <w:t>Used geocoding to repair missing latitude and longitude coordinates for Starbucks Berkeley locations. Selected counties where 100,000 households made at least $150,000 per year, the median age is less than 38.5, and the density of inhabitants is at least 285 (per square kilometer), in addition also selected counties that meet one of the following criteria: at least 500,000 households making $150,000 per year, the median age is less than 35.5, or density is at least 1400 (per square kilometer). The selected counties were used to consider a new Starbucks Roastery location in California.</w:t>
            </w:r>
          </w:p>
          <w:p w14:paraId="3CBCEB14" w14:textId="77777777" w:rsidR="0008647D" w:rsidRPr="0008647D" w:rsidRDefault="0008647D" w:rsidP="00871476">
            <w:pPr>
              <w:pStyle w:val="ListParagraph"/>
              <w:numPr>
                <w:ilvl w:val="1"/>
                <w:numId w:val="14"/>
              </w:numPr>
            </w:pPr>
            <w:r w:rsidRPr="0008647D">
              <w:t>Utilized proximity analysis to identify the number of crashes that were outside the 10-minute range of New York City hospitals.</w:t>
            </w:r>
          </w:p>
          <w:p w14:paraId="36931FE7" w14:textId="77777777" w:rsidR="0008647D" w:rsidRPr="0008647D" w:rsidRDefault="0008647D" w:rsidP="0008647D">
            <w:pPr>
              <w:pStyle w:val="ListParagraph"/>
              <w:numPr>
                <w:ilvl w:val="0"/>
                <w:numId w:val="14"/>
              </w:numPr>
            </w:pPr>
            <w:r w:rsidRPr="0008647D">
              <w:t>Machine Learning Explainability</w:t>
            </w:r>
          </w:p>
          <w:p w14:paraId="453BBF41" w14:textId="77777777" w:rsidR="0008647D" w:rsidRPr="0008647D" w:rsidRDefault="0008647D" w:rsidP="00871476">
            <w:pPr>
              <w:pStyle w:val="ListParagraph"/>
              <w:numPr>
                <w:ilvl w:val="1"/>
                <w:numId w:val="14"/>
              </w:numPr>
            </w:pPr>
            <w:r w:rsidRPr="0008647D">
              <w:t>Learned the techniques needed to extract insights from sophisticated machine learning models.</w:t>
            </w:r>
          </w:p>
          <w:p w14:paraId="2024EE64" w14:textId="77777777" w:rsidR="0008647D" w:rsidRPr="0008647D" w:rsidRDefault="0008647D" w:rsidP="00871476">
            <w:pPr>
              <w:pStyle w:val="ListParagraph"/>
              <w:numPr>
                <w:ilvl w:val="1"/>
                <w:numId w:val="14"/>
              </w:numPr>
            </w:pPr>
            <w:r w:rsidRPr="0008647D">
              <w:t xml:space="preserve">Gained an understanding of how to </w:t>
            </w:r>
            <w:r w:rsidRPr="0008647D">
              <w:rPr>
                <w:i/>
                <w:iCs/>
              </w:rPr>
              <w:t>find</w:t>
            </w:r>
            <w:r w:rsidRPr="0008647D">
              <w:t xml:space="preserve"> which features are important to an ML model using Permutation Importance.</w:t>
            </w:r>
          </w:p>
          <w:p w14:paraId="43DA3AA2" w14:textId="77777777" w:rsidR="0008647D" w:rsidRPr="0008647D" w:rsidRDefault="0008647D" w:rsidP="00871476">
            <w:pPr>
              <w:pStyle w:val="ListParagraph"/>
              <w:numPr>
                <w:ilvl w:val="1"/>
                <w:numId w:val="14"/>
              </w:numPr>
            </w:pPr>
            <w:r w:rsidRPr="0008647D">
              <w:t xml:space="preserve">Used Partial Dependence Plots to show </w:t>
            </w:r>
            <w:r w:rsidRPr="0008647D">
              <w:rPr>
                <w:i/>
                <w:iCs/>
              </w:rPr>
              <w:t xml:space="preserve">how </w:t>
            </w:r>
            <w:r w:rsidRPr="0008647D">
              <w:t>a feature affects predictions</w:t>
            </w:r>
          </w:p>
          <w:p w14:paraId="26083D8F" w14:textId="35ED6D3E" w:rsidR="0008647D" w:rsidRPr="0008647D" w:rsidRDefault="0008647D" w:rsidP="00871476">
            <w:pPr>
              <w:pStyle w:val="ListParagraph"/>
              <w:numPr>
                <w:ilvl w:val="1"/>
                <w:numId w:val="14"/>
              </w:numPr>
            </w:pPr>
            <w:r w:rsidRPr="0008647D">
              <w:t xml:space="preserve">Broke down a prediction showing </w:t>
            </w:r>
            <w:r w:rsidRPr="0008647D">
              <w:rPr>
                <w:i/>
                <w:iCs/>
              </w:rPr>
              <w:t xml:space="preserve">each </w:t>
            </w:r>
            <w:r w:rsidRPr="0008647D">
              <w:t>feature impact using SHAP Values (</w:t>
            </w:r>
            <w:r w:rsidRPr="0008647D">
              <w:rPr>
                <w:u w:val="single"/>
              </w:rPr>
              <w:t>Sh</w:t>
            </w:r>
            <w:r w:rsidRPr="0008647D">
              <w:t xml:space="preserve">apley </w:t>
            </w:r>
            <w:r w:rsidRPr="0008647D">
              <w:rPr>
                <w:u w:val="single"/>
              </w:rPr>
              <w:t>A</w:t>
            </w:r>
            <w:r w:rsidRPr="0008647D">
              <w:t>dditive ex</w:t>
            </w:r>
            <w:r w:rsidRPr="0008647D">
              <w:rPr>
                <w:u w:val="single"/>
              </w:rPr>
              <w:t>P</w:t>
            </w:r>
            <w:r w:rsidRPr="0008647D">
              <w:t>lanations), SHAP Summary Plots, and SHAP Dependence Contribution Plots</w:t>
            </w:r>
            <w:r w:rsidR="00871476">
              <w:t>.</w:t>
            </w:r>
          </w:p>
          <w:p w14:paraId="252E4F39" w14:textId="77777777" w:rsidR="0008647D" w:rsidRPr="0008647D" w:rsidRDefault="0008647D" w:rsidP="0008647D">
            <w:pPr>
              <w:pStyle w:val="ListParagraph"/>
              <w:numPr>
                <w:ilvl w:val="0"/>
                <w:numId w:val="14"/>
              </w:numPr>
            </w:pPr>
            <w:r w:rsidRPr="0008647D">
              <w:t>Data Cleaning</w:t>
            </w:r>
          </w:p>
          <w:p w14:paraId="7CA200FD" w14:textId="77777777" w:rsidR="0008647D" w:rsidRPr="0008647D" w:rsidRDefault="0008647D" w:rsidP="00871476">
            <w:pPr>
              <w:pStyle w:val="ListParagraph"/>
              <w:numPr>
                <w:ilvl w:val="1"/>
                <w:numId w:val="14"/>
              </w:numPr>
            </w:pPr>
            <w:r w:rsidRPr="0008647D">
              <w:t>Handled missing values in a dataset of issues San Francisco building permits by dropping columns and imputing the data.</w:t>
            </w:r>
          </w:p>
          <w:p w14:paraId="6E0CEE75" w14:textId="77777777" w:rsidR="0008647D" w:rsidRPr="0008647D" w:rsidRDefault="0008647D" w:rsidP="00871476">
            <w:pPr>
              <w:pStyle w:val="ListParagraph"/>
              <w:numPr>
                <w:ilvl w:val="1"/>
                <w:numId w:val="14"/>
              </w:numPr>
            </w:pPr>
            <w:r w:rsidRPr="0008647D">
              <w:t>Used Scaling and Normalization to transform numeric variables.</w:t>
            </w:r>
          </w:p>
          <w:p w14:paraId="0124E4C9" w14:textId="77777777" w:rsidR="0008647D" w:rsidRPr="0008647D" w:rsidRDefault="0008647D" w:rsidP="00871476">
            <w:pPr>
              <w:pStyle w:val="ListParagraph"/>
              <w:numPr>
                <w:ilvl w:val="1"/>
                <w:numId w:val="14"/>
              </w:numPr>
            </w:pPr>
            <w:r w:rsidRPr="0008647D">
              <w:t>Parsed dates on a dataset containing information on earthquakes from 1965 to 2016.</w:t>
            </w:r>
          </w:p>
          <w:p w14:paraId="7F69A43E" w14:textId="77777777" w:rsidR="0008647D" w:rsidRPr="0008647D" w:rsidRDefault="0008647D" w:rsidP="00871476">
            <w:pPr>
              <w:pStyle w:val="ListParagraph"/>
              <w:numPr>
                <w:ilvl w:val="1"/>
                <w:numId w:val="14"/>
              </w:numPr>
            </w:pPr>
            <w:r w:rsidRPr="0008647D">
              <w:t>Encoded characters to avoid Unicode Decode Errors.</w:t>
            </w:r>
          </w:p>
          <w:p w14:paraId="5033AE5B" w14:textId="0407ADE8" w:rsidR="0008647D" w:rsidRPr="00CF1A49" w:rsidRDefault="0008647D" w:rsidP="00871476">
            <w:pPr>
              <w:pStyle w:val="ListParagraph"/>
              <w:numPr>
                <w:ilvl w:val="1"/>
                <w:numId w:val="14"/>
              </w:numPr>
            </w:pPr>
            <w:r w:rsidRPr="0008647D">
              <w:t>Efficiently fixed inconsistent data entries.</w:t>
            </w:r>
          </w:p>
        </w:tc>
      </w:tr>
      <w:tr w:rsidR="00F61DF9" w:rsidRPr="00CF1A49" w14:paraId="02341F10" w14:textId="77777777" w:rsidTr="00F61DF9">
        <w:tc>
          <w:tcPr>
            <w:tcW w:w="9355" w:type="dxa"/>
            <w:tcMar>
              <w:top w:w="216" w:type="dxa"/>
            </w:tcMar>
          </w:tcPr>
          <w:p w14:paraId="53629D2F" w14:textId="669BDB92" w:rsidR="00F61DF9" w:rsidRPr="00CF1A49" w:rsidRDefault="00B52A84" w:rsidP="00F61DF9">
            <w:pPr>
              <w:pStyle w:val="Heading3"/>
              <w:contextualSpacing w:val="0"/>
              <w:outlineLvl w:val="2"/>
            </w:pPr>
            <w:r>
              <w:lastRenderedPageBreak/>
              <w:t>march 2022</w:t>
            </w:r>
          </w:p>
          <w:p w14:paraId="0934F7E2" w14:textId="2BA0DDEE" w:rsidR="00F61DF9" w:rsidRPr="00CF1A49" w:rsidRDefault="00871476" w:rsidP="00F61DF9">
            <w:pPr>
              <w:pStyle w:val="Heading2"/>
              <w:contextualSpacing w:val="0"/>
              <w:outlineLvl w:val="1"/>
            </w:pPr>
            <w:r>
              <w:t>Servicenow platform implementation</w:t>
            </w:r>
          </w:p>
          <w:p w14:paraId="67B6075F" w14:textId="77777777" w:rsidR="00F61DF9" w:rsidRDefault="00871476" w:rsidP="006B7864">
            <w:pPr>
              <w:pStyle w:val="ListParagraph"/>
              <w:numPr>
                <w:ilvl w:val="0"/>
                <w:numId w:val="35"/>
              </w:numPr>
              <w:spacing w:after="160" w:line="259" w:lineRule="auto"/>
            </w:pPr>
            <w:r w:rsidRPr="00C17647">
              <w:t>The course covered core system setup, configuration management database, LDAP, Single Sign-On, Web Services, REST API, Waterfall, Agile methodologies, end-to-end sprint cycles, and ServiceNow engagement processes.</w:t>
            </w:r>
          </w:p>
          <w:p w14:paraId="3B604E9B" w14:textId="36ED36F7" w:rsidR="006B7864" w:rsidRPr="00CF1A49" w:rsidRDefault="00327CB9" w:rsidP="006B7864">
            <w:pPr>
              <w:pStyle w:val="Heading3"/>
              <w:contextualSpacing w:val="0"/>
              <w:outlineLvl w:val="2"/>
            </w:pPr>
            <w:r>
              <w:t>november 2022</w:t>
            </w:r>
          </w:p>
          <w:p w14:paraId="78B455B0" w14:textId="72448588" w:rsidR="006B7864" w:rsidRPr="00CF1A49" w:rsidRDefault="006B7864" w:rsidP="006B7864">
            <w:pPr>
              <w:pStyle w:val="Heading2"/>
              <w:contextualSpacing w:val="0"/>
              <w:outlineLvl w:val="1"/>
            </w:pPr>
            <w:r>
              <w:t>Servicenow Developer</w:t>
            </w:r>
          </w:p>
          <w:p w14:paraId="7CB736C7" w14:textId="77777777" w:rsidR="006B7864" w:rsidRPr="00101A8F" w:rsidRDefault="006B7864" w:rsidP="006B7864">
            <w:pPr>
              <w:pStyle w:val="ListParagraph"/>
              <w:numPr>
                <w:ilvl w:val="0"/>
                <w:numId w:val="35"/>
              </w:numPr>
              <w:spacing w:after="160" w:line="259" w:lineRule="auto"/>
              <w:rPr>
                <w:b/>
                <w:bCs/>
              </w:rPr>
            </w:pPr>
            <w:r>
              <w:t xml:space="preserve">Used the ServiceNow GlideAjax API to create an application called Fetch. The Fetch app allowed pet adoption centers to automate the pet adoption request process. </w:t>
            </w:r>
          </w:p>
          <w:p w14:paraId="1BBD7BE3" w14:textId="77777777" w:rsidR="006B7864" w:rsidRPr="0019682C" w:rsidRDefault="006B7864" w:rsidP="006B7864">
            <w:pPr>
              <w:pStyle w:val="ListParagraph"/>
              <w:numPr>
                <w:ilvl w:val="0"/>
                <w:numId w:val="35"/>
              </w:numPr>
              <w:spacing w:after="160" w:line="259" w:lineRule="auto"/>
              <w:rPr>
                <w:b/>
                <w:bCs/>
              </w:rPr>
            </w:pPr>
            <w:r>
              <w:t>Created two tables, one for dogs to be adopted and the other for Adoption centers. Also created UI pages for both tables.</w:t>
            </w:r>
          </w:p>
          <w:p w14:paraId="7CA10796" w14:textId="77777777" w:rsidR="00871476" w:rsidRPr="006B7864" w:rsidRDefault="006B7864" w:rsidP="006B7864">
            <w:pPr>
              <w:pStyle w:val="ListParagraph"/>
              <w:numPr>
                <w:ilvl w:val="0"/>
                <w:numId w:val="35"/>
              </w:numPr>
              <w:spacing w:after="160" w:line="259" w:lineRule="auto"/>
              <w:rPr>
                <w:b/>
                <w:bCs/>
              </w:rPr>
            </w:pPr>
            <w:r>
              <w:lastRenderedPageBreak/>
              <w:t>Utilized JavaScript in ServiceNow Script Includes to create new dog records, send email notifications after UI action event, form user prompts for user information, and automate response follow-ups.</w:t>
            </w:r>
          </w:p>
          <w:p w14:paraId="48C92AF1" w14:textId="1E4FA7E5" w:rsidR="006B7864" w:rsidRPr="00CF1A49" w:rsidRDefault="00327CB9" w:rsidP="006B7864">
            <w:pPr>
              <w:pStyle w:val="Heading3"/>
              <w:contextualSpacing w:val="0"/>
              <w:outlineLvl w:val="2"/>
            </w:pPr>
            <w:r>
              <w:t>september 2022</w:t>
            </w:r>
          </w:p>
          <w:p w14:paraId="68814C6B" w14:textId="3323187C" w:rsidR="006B7864" w:rsidRPr="00CF1A49" w:rsidRDefault="006B7864" w:rsidP="006B7864">
            <w:pPr>
              <w:pStyle w:val="Heading2"/>
              <w:contextualSpacing w:val="0"/>
              <w:outlineLvl w:val="1"/>
            </w:pPr>
            <w:r>
              <w:t>Servicenow Administrator</w:t>
            </w:r>
          </w:p>
          <w:p w14:paraId="11DD11FB" w14:textId="77777777" w:rsidR="006B7864" w:rsidRDefault="006B7864" w:rsidP="006B7864">
            <w:pPr>
              <w:pStyle w:val="ListParagraph"/>
              <w:numPr>
                <w:ilvl w:val="0"/>
                <w:numId w:val="37"/>
              </w:numPr>
              <w:spacing w:after="160" w:line="259" w:lineRule="auto"/>
            </w:pPr>
            <w:r>
              <w:t>Configured and imported databases on the ServiceNow Platform for Rotten Potatoes on Game Reviews.</w:t>
            </w:r>
          </w:p>
          <w:p w14:paraId="69078FA4" w14:textId="77777777" w:rsidR="006B7864" w:rsidRDefault="006B7864" w:rsidP="006B7864">
            <w:pPr>
              <w:pStyle w:val="ListParagraph"/>
              <w:numPr>
                <w:ilvl w:val="0"/>
                <w:numId w:val="37"/>
              </w:numPr>
              <w:spacing w:after="160" w:line="259" w:lineRule="auto"/>
            </w:pPr>
            <w:r>
              <w:t>Customized the layout of the form and list tables of both Reviews and Games. Also created an Administration Group for Reviewers. Automated Game Review approvals with a custom workflow.</w:t>
            </w:r>
          </w:p>
          <w:p w14:paraId="621E6F07" w14:textId="77777777" w:rsidR="006B7864" w:rsidRPr="005340DF" w:rsidRDefault="006B7864" w:rsidP="006B7864">
            <w:pPr>
              <w:pStyle w:val="ListParagraph"/>
              <w:numPr>
                <w:ilvl w:val="0"/>
                <w:numId w:val="37"/>
              </w:numPr>
              <w:spacing w:after="160" w:line="259" w:lineRule="auto"/>
            </w:pPr>
            <w:r>
              <w:t>Setup Business Rules, UI Policies, and UI Actions for Rotten Potatoes Reviews.</w:t>
            </w:r>
          </w:p>
          <w:p w14:paraId="50164A7B" w14:textId="4841023F" w:rsidR="006B7864" w:rsidRPr="006B7864" w:rsidRDefault="006B7864" w:rsidP="006B7864">
            <w:pPr>
              <w:spacing w:after="160" w:line="259" w:lineRule="auto"/>
              <w:rPr>
                <w:b/>
                <w:bCs/>
              </w:rPr>
            </w:pPr>
          </w:p>
        </w:tc>
      </w:tr>
    </w:tbl>
    <w:p w14:paraId="24985C24" w14:textId="50721955" w:rsidR="00DA59AA" w:rsidRPr="00CF1A49" w:rsidRDefault="00CF0A49" w:rsidP="0097790C">
      <w:pPr>
        <w:pStyle w:val="Heading1"/>
      </w:pPr>
      <w:r>
        <w:lastRenderedPageBreak/>
        <w:t>Projects</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D48BAE3" w14:textId="77777777" w:rsidTr="00D66A52">
        <w:tc>
          <w:tcPr>
            <w:tcW w:w="9355" w:type="dxa"/>
          </w:tcPr>
          <w:p w14:paraId="041394D2" w14:textId="5F5B8E3C" w:rsidR="001D0BF1" w:rsidRPr="00CF1A49" w:rsidRDefault="00CF0A49" w:rsidP="001D0BF1">
            <w:pPr>
              <w:pStyle w:val="Heading3"/>
              <w:contextualSpacing w:val="0"/>
              <w:outlineLvl w:val="2"/>
            </w:pPr>
            <w:r>
              <w:t>April</w:t>
            </w:r>
            <w:r w:rsidR="001D0BF1" w:rsidRPr="00CF1A49">
              <w:t xml:space="preserve"> </w:t>
            </w:r>
            <w:r>
              <w:t>2022</w:t>
            </w:r>
          </w:p>
          <w:p w14:paraId="7E40E832" w14:textId="14321C16" w:rsidR="001D0BF1" w:rsidRPr="00CF1A49" w:rsidRDefault="00F50EB4" w:rsidP="001D0BF1">
            <w:pPr>
              <w:pStyle w:val="Heading2"/>
              <w:contextualSpacing w:val="0"/>
              <w:outlineLvl w:val="1"/>
            </w:pPr>
            <w:r>
              <w:t>NHL outcome prediction model</w:t>
            </w:r>
            <w:r w:rsidR="001D0BF1" w:rsidRPr="00CF1A49">
              <w:t xml:space="preserve">, </w:t>
            </w:r>
            <w:r>
              <w:rPr>
                <w:rStyle w:val="SubtleReference"/>
              </w:rPr>
              <w:t>university of michigan sports performance analytics specialization</w:t>
            </w:r>
          </w:p>
          <w:p w14:paraId="56411751" w14:textId="77777777" w:rsidR="000E16A3" w:rsidRDefault="000E16A3" w:rsidP="000E16A3">
            <w:pPr>
              <w:pStyle w:val="ListParagraph"/>
              <w:numPr>
                <w:ilvl w:val="0"/>
                <w:numId w:val="42"/>
              </w:numPr>
              <w:spacing w:after="160" w:line="259" w:lineRule="auto"/>
            </w:pPr>
            <w:r>
              <w:t>Used Pandas, NumPy, and SciKit-Learn to split the 2017 NHL data into training and test datasets.</w:t>
            </w:r>
          </w:p>
          <w:p w14:paraId="1A2859C4" w14:textId="77777777" w:rsidR="000E16A3" w:rsidRDefault="000E16A3" w:rsidP="000E16A3">
            <w:pPr>
              <w:pStyle w:val="ListParagraph"/>
              <w:numPr>
                <w:ilvl w:val="0"/>
                <w:numId w:val="42"/>
              </w:numPr>
              <w:spacing w:after="160" w:line="259" w:lineRule="auto"/>
            </w:pPr>
            <w:r>
              <w:t>Built a prediction model using SciKit-Learn’s GridSearchCV and DecisionTreeClassifier.</w:t>
            </w:r>
          </w:p>
          <w:p w14:paraId="1B18B0F1" w14:textId="6A1B1DDE" w:rsidR="007538DC" w:rsidRPr="00CF1A49" w:rsidRDefault="000E16A3" w:rsidP="000E16A3">
            <w:pPr>
              <w:pStyle w:val="ListParagraph"/>
              <w:numPr>
                <w:ilvl w:val="0"/>
                <w:numId w:val="42"/>
              </w:numPr>
              <w:spacing w:after="160" w:line="259" w:lineRule="auto"/>
            </w:pPr>
            <w:r>
              <w:t>The model created had an accuracy score of 53.1 % in predicting the game outcome of the 2017 NHL season.</w:t>
            </w:r>
          </w:p>
        </w:tc>
      </w:tr>
      <w:tr w:rsidR="00F61DF9" w:rsidRPr="00CF1A49" w14:paraId="7B3EBA27" w14:textId="77777777" w:rsidTr="00F61DF9">
        <w:tc>
          <w:tcPr>
            <w:tcW w:w="9355" w:type="dxa"/>
            <w:tcMar>
              <w:top w:w="216" w:type="dxa"/>
            </w:tcMar>
          </w:tcPr>
          <w:p w14:paraId="0A3645D3" w14:textId="088ADCC4" w:rsidR="00F61DF9" w:rsidRPr="00CF1A49" w:rsidRDefault="00F50EB4" w:rsidP="00F61DF9">
            <w:pPr>
              <w:pStyle w:val="Heading3"/>
              <w:contextualSpacing w:val="0"/>
              <w:outlineLvl w:val="2"/>
            </w:pPr>
            <w:r>
              <w:t>april 2022</w:t>
            </w:r>
          </w:p>
          <w:p w14:paraId="5F215B55" w14:textId="36E8D8E8" w:rsidR="00F61DF9" w:rsidRPr="00CF1A49" w:rsidRDefault="00F50EB4" w:rsidP="00F61DF9">
            <w:pPr>
              <w:pStyle w:val="Heading2"/>
              <w:contextualSpacing w:val="0"/>
              <w:outlineLvl w:val="1"/>
            </w:pPr>
            <w:r>
              <w:t>Bellabeat fitness tracker</w:t>
            </w:r>
            <w:r w:rsidR="00F61DF9" w:rsidRPr="00CF1A49">
              <w:t xml:space="preserve">, </w:t>
            </w:r>
            <w:r>
              <w:rPr>
                <w:rStyle w:val="SubtleReference"/>
              </w:rPr>
              <w:t>google data analytics professional certificate</w:t>
            </w:r>
          </w:p>
          <w:p w14:paraId="133B2AAF" w14:textId="77777777" w:rsidR="00F50EB4" w:rsidRDefault="00F50EB4" w:rsidP="00F50EB4">
            <w:pPr>
              <w:pStyle w:val="ListParagraph"/>
              <w:numPr>
                <w:ilvl w:val="0"/>
                <w:numId w:val="38"/>
              </w:numPr>
              <w:spacing w:after="160" w:line="259" w:lineRule="auto"/>
              <w:rPr>
                <w:rStyle w:val="SubtleEmphasis"/>
                <w:i w:val="0"/>
                <w:iCs w:val="0"/>
              </w:rPr>
            </w:pPr>
            <w:r>
              <w:rPr>
                <w:rStyle w:val="SubtleEmphasis"/>
                <w:i w:val="0"/>
                <w:iCs w:val="0"/>
              </w:rPr>
              <w:t>Imported hundreds of thousands of data to analyze the relationships from tracking data.</w:t>
            </w:r>
          </w:p>
          <w:p w14:paraId="5FE132CB" w14:textId="77777777" w:rsidR="00F50EB4" w:rsidRDefault="00F50EB4" w:rsidP="00F50EB4">
            <w:pPr>
              <w:pStyle w:val="ListParagraph"/>
              <w:numPr>
                <w:ilvl w:val="0"/>
                <w:numId w:val="38"/>
              </w:numPr>
              <w:spacing w:after="160" w:line="259" w:lineRule="auto"/>
              <w:rPr>
                <w:rStyle w:val="SubtleEmphasis"/>
                <w:i w:val="0"/>
                <w:iCs w:val="0"/>
              </w:rPr>
            </w:pPr>
            <w:r>
              <w:rPr>
                <w:rStyle w:val="SubtleEmphasis"/>
                <w:i w:val="0"/>
                <w:iCs w:val="0"/>
              </w:rPr>
              <w:t>Used R to clean, analyze trends, and design visualizations.</w:t>
            </w:r>
          </w:p>
          <w:p w14:paraId="39FEDAA4" w14:textId="11DE23C1" w:rsidR="00F61DF9" w:rsidRPr="00F50EB4" w:rsidRDefault="00F50EB4" w:rsidP="00F50EB4">
            <w:pPr>
              <w:pStyle w:val="ListParagraph"/>
              <w:numPr>
                <w:ilvl w:val="0"/>
                <w:numId w:val="38"/>
              </w:numPr>
              <w:rPr>
                <w:rStyle w:val="SubtleEmphasis"/>
                <w:i w:val="0"/>
                <w:iCs w:val="0"/>
                <w:color w:val="595959" w:themeColor="text1" w:themeTint="A6"/>
              </w:rPr>
            </w:pPr>
            <w:r>
              <w:rPr>
                <w:rStyle w:val="SubtleEmphasis"/>
                <w:i w:val="0"/>
                <w:iCs w:val="0"/>
              </w:rPr>
              <w:t>Translated data into actionable questions, i.e. Do daily steps affect sedentary time?</w:t>
            </w:r>
          </w:p>
          <w:p w14:paraId="120E4B0E" w14:textId="77777777" w:rsidR="00F50EB4" w:rsidRPr="00F50EB4" w:rsidRDefault="00F50EB4" w:rsidP="00F50EB4">
            <w:pPr>
              <w:rPr>
                <w:rStyle w:val="SubtleEmphasis"/>
                <w:i w:val="0"/>
                <w:iCs w:val="0"/>
                <w:color w:val="595959" w:themeColor="text1" w:themeTint="A6"/>
              </w:rPr>
            </w:pPr>
          </w:p>
          <w:p w14:paraId="46A2D04E" w14:textId="46554167" w:rsidR="00F50EB4" w:rsidRPr="00CF1A49" w:rsidRDefault="00F50EB4" w:rsidP="00F50EB4">
            <w:pPr>
              <w:pStyle w:val="Heading3"/>
              <w:contextualSpacing w:val="0"/>
              <w:outlineLvl w:val="2"/>
            </w:pPr>
            <w:r>
              <w:t>march 2022</w:t>
            </w:r>
          </w:p>
          <w:p w14:paraId="6F1E0A70" w14:textId="65A9C6E4" w:rsidR="00F50EB4" w:rsidRPr="00CF1A49" w:rsidRDefault="00F50EB4" w:rsidP="00F50EB4">
            <w:pPr>
              <w:pStyle w:val="Heading2"/>
              <w:contextualSpacing w:val="0"/>
              <w:outlineLvl w:val="1"/>
            </w:pPr>
            <w:r>
              <w:t>cyclistic bikeshare</w:t>
            </w:r>
            <w:r w:rsidRPr="00CF1A49">
              <w:t xml:space="preserve">, </w:t>
            </w:r>
            <w:r>
              <w:rPr>
                <w:rStyle w:val="SubtleReference"/>
              </w:rPr>
              <w:t>google data analytics professional certificate</w:t>
            </w:r>
          </w:p>
          <w:p w14:paraId="0550E5C8" w14:textId="77777777" w:rsidR="00F50EB4" w:rsidRDefault="00F50EB4" w:rsidP="00F50EB4">
            <w:pPr>
              <w:pStyle w:val="ListParagraph"/>
              <w:numPr>
                <w:ilvl w:val="0"/>
                <w:numId w:val="38"/>
              </w:numPr>
              <w:spacing w:after="160" w:line="259" w:lineRule="auto"/>
            </w:pPr>
            <w:r>
              <w:t>Analyzed 12 months of data to gain actionable insights on users.</w:t>
            </w:r>
          </w:p>
          <w:p w14:paraId="0B8BF02B" w14:textId="77777777" w:rsidR="00F50EB4" w:rsidRDefault="00F50EB4" w:rsidP="00F50EB4">
            <w:pPr>
              <w:pStyle w:val="ListParagraph"/>
              <w:numPr>
                <w:ilvl w:val="0"/>
                <w:numId w:val="38"/>
              </w:numPr>
              <w:spacing w:after="160" w:line="259" w:lineRule="auto"/>
            </w:pPr>
            <w:r>
              <w:t>Utilized Excel and R for data cleaning and data visualization.</w:t>
            </w:r>
          </w:p>
          <w:p w14:paraId="23191566" w14:textId="61B6DC23" w:rsidR="000E16A3" w:rsidRDefault="00F50EB4" w:rsidP="000E16A3">
            <w:pPr>
              <w:pStyle w:val="ListParagraph"/>
              <w:numPr>
                <w:ilvl w:val="0"/>
                <w:numId w:val="38"/>
              </w:numPr>
              <w:spacing w:after="160" w:line="259" w:lineRule="auto"/>
            </w:pPr>
            <w:r>
              <w:t>Successfully discovered repetitive user habits and daily usage, for Cyclistic subscription to shift bike share memberships.</w:t>
            </w:r>
          </w:p>
          <w:p w14:paraId="267A98D4" w14:textId="4E3665F5" w:rsidR="00F50EB4" w:rsidRPr="00CF1A49" w:rsidRDefault="000E16A3" w:rsidP="00F50EB4">
            <w:pPr>
              <w:pStyle w:val="Heading3"/>
              <w:contextualSpacing w:val="0"/>
              <w:outlineLvl w:val="2"/>
            </w:pPr>
            <w:r>
              <w:t>February</w:t>
            </w:r>
            <w:r w:rsidR="00F50EB4">
              <w:t xml:space="preserve"> 2022</w:t>
            </w:r>
          </w:p>
          <w:p w14:paraId="4845B151" w14:textId="553D29AB" w:rsidR="00F50EB4" w:rsidRPr="00CF1A49" w:rsidRDefault="000E16A3" w:rsidP="00F50EB4">
            <w:pPr>
              <w:pStyle w:val="Heading2"/>
              <w:contextualSpacing w:val="0"/>
              <w:outlineLvl w:val="1"/>
            </w:pPr>
            <w:r>
              <w:t>covid-19 data exploration</w:t>
            </w:r>
            <w:r w:rsidR="00F50EB4" w:rsidRPr="00CF1A49">
              <w:t xml:space="preserve">, </w:t>
            </w:r>
            <w:r>
              <w:rPr>
                <w:rStyle w:val="SubtleReference"/>
              </w:rPr>
              <w:t>personal project</w:t>
            </w:r>
          </w:p>
          <w:p w14:paraId="2EBFCB59" w14:textId="77777777" w:rsidR="000E16A3" w:rsidRDefault="000E16A3" w:rsidP="000E16A3">
            <w:pPr>
              <w:pStyle w:val="ListParagraph"/>
              <w:numPr>
                <w:ilvl w:val="0"/>
                <w:numId w:val="41"/>
              </w:numPr>
              <w:spacing w:after="160" w:line="259" w:lineRule="auto"/>
              <w:rPr>
                <w:rStyle w:val="SubtleEmphasis"/>
                <w:i w:val="0"/>
                <w:iCs w:val="0"/>
              </w:rPr>
            </w:pPr>
            <w:r>
              <w:rPr>
                <w:rStyle w:val="SubtleEmphasis"/>
                <w:i w:val="0"/>
                <w:iCs w:val="0"/>
              </w:rPr>
              <w:t>Collected millions of rows of global Covid data from a verified data source.</w:t>
            </w:r>
          </w:p>
          <w:p w14:paraId="0EE8D8FF" w14:textId="77777777" w:rsidR="000E16A3" w:rsidRDefault="000E16A3" w:rsidP="000E16A3">
            <w:pPr>
              <w:pStyle w:val="ListParagraph"/>
              <w:numPr>
                <w:ilvl w:val="0"/>
                <w:numId w:val="41"/>
              </w:numPr>
              <w:spacing w:after="160" w:line="259" w:lineRule="auto"/>
              <w:rPr>
                <w:rStyle w:val="SubtleEmphasis"/>
                <w:i w:val="0"/>
                <w:iCs w:val="0"/>
              </w:rPr>
            </w:pPr>
            <w:r>
              <w:rPr>
                <w:rStyle w:val="SubtleEmphasis"/>
                <w:i w:val="0"/>
                <w:iCs w:val="0"/>
              </w:rPr>
              <w:t>Analyzed and formatted data in Microsoft SQL Server and Excel.</w:t>
            </w:r>
          </w:p>
          <w:p w14:paraId="2C5A11C4" w14:textId="77777777" w:rsidR="00F50EB4" w:rsidRDefault="000E16A3" w:rsidP="00F50EB4">
            <w:pPr>
              <w:pStyle w:val="ListParagraph"/>
              <w:numPr>
                <w:ilvl w:val="0"/>
                <w:numId w:val="41"/>
              </w:numPr>
              <w:spacing w:after="160" w:line="259" w:lineRule="auto"/>
              <w:rPr>
                <w:rStyle w:val="SubtleEmphasis"/>
                <w:i w:val="0"/>
                <w:iCs w:val="0"/>
              </w:rPr>
            </w:pPr>
            <w:r>
              <w:rPr>
                <w:rStyle w:val="SubtleEmphasis"/>
                <w:i w:val="0"/>
                <w:iCs w:val="0"/>
              </w:rPr>
              <w:t>Utilized Tableau to create a global Covid-19 dashboard.</w:t>
            </w:r>
          </w:p>
          <w:p w14:paraId="1DB9C81D" w14:textId="5DCD69A0" w:rsidR="000E16A3" w:rsidRPr="000E16A3" w:rsidRDefault="000E16A3" w:rsidP="000E16A3">
            <w:pPr>
              <w:spacing w:after="160" w:line="259" w:lineRule="auto"/>
              <w:ind w:left="360"/>
              <w:rPr>
                <w:color w:val="404040" w:themeColor="text1" w:themeTint="BF"/>
              </w:rPr>
            </w:pPr>
          </w:p>
        </w:tc>
      </w:tr>
    </w:tbl>
    <w:sdt>
      <w:sdtPr>
        <w:alias w:val="Skills:"/>
        <w:tag w:val="Skills:"/>
        <w:id w:val="-1392877668"/>
        <w:placeholder>
          <w:docPart w:val="707926B1FFF443FD9805594FA37ABA4C"/>
        </w:placeholder>
        <w:temporary/>
        <w:showingPlcHdr/>
        <w15:appearance w15:val="hidden"/>
      </w:sdtPr>
      <w:sdtEndPr/>
      <w:sdtContent>
        <w:p w14:paraId="30785E29"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729"/>
        <w:gridCol w:w="4631"/>
      </w:tblGrid>
      <w:tr w:rsidR="003A0632" w:rsidRPr="006E1507" w14:paraId="57274258" w14:textId="77777777" w:rsidTr="00CF1A49">
        <w:tc>
          <w:tcPr>
            <w:tcW w:w="4675" w:type="dxa"/>
          </w:tcPr>
          <w:p w14:paraId="14C10544" w14:textId="57DD2046" w:rsidR="001E3120" w:rsidRDefault="006B7864" w:rsidP="006E1507">
            <w:pPr>
              <w:pStyle w:val="ListBullet"/>
              <w:contextualSpacing w:val="0"/>
            </w:pPr>
            <w:r>
              <w:t>Ability to Work in a Team</w:t>
            </w:r>
          </w:p>
          <w:p w14:paraId="592C0F05" w14:textId="4ADF30B9" w:rsidR="006B7864" w:rsidRDefault="006B7864" w:rsidP="006E1507">
            <w:pPr>
              <w:pStyle w:val="ListBullet"/>
              <w:contextualSpacing w:val="0"/>
            </w:pPr>
            <w:r>
              <w:t>Ability to Work Under Pressure</w:t>
            </w:r>
          </w:p>
          <w:p w14:paraId="6F5D17A6" w14:textId="5EF27FC0" w:rsidR="006B7864" w:rsidRDefault="006B7864" w:rsidP="006E1507">
            <w:pPr>
              <w:pStyle w:val="ListBullet"/>
              <w:contextualSpacing w:val="0"/>
            </w:pPr>
            <w:r>
              <w:t>Ability to Multitask</w:t>
            </w:r>
          </w:p>
          <w:p w14:paraId="181BD686" w14:textId="383DF366" w:rsidR="006B7864" w:rsidRDefault="006B7864" w:rsidP="006E1507">
            <w:pPr>
              <w:pStyle w:val="ListBullet"/>
              <w:contextualSpacing w:val="0"/>
            </w:pPr>
            <w:r>
              <w:t>Python</w:t>
            </w:r>
          </w:p>
          <w:p w14:paraId="3BAF62B4" w14:textId="7C30010D" w:rsidR="00CF0A49" w:rsidRDefault="00CF0A49" w:rsidP="006E1507">
            <w:pPr>
              <w:pStyle w:val="ListBullet"/>
              <w:contextualSpacing w:val="0"/>
            </w:pPr>
            <w:r>
              <w:t>Machine Learning</w:t>
            </w:r>
          </w:p>
          <w:p w14:paraId="19CFDB09" w14:textId="25F508EB" w:rsidR="005B65A9" w:rsidRDefault="005B65A9" w:rsidP="006E1507">
            <w:pPr>
              <w:pStyle w:val="ListBullet"/>
              <w:contextualSpacing w:val="0"/>
            </w:pPr>
            <w:r>
              <w:t>JupyterLab/Notebook</w:t>
            </w:r>
          </w:p>
          <w:p w14:paraId="4463D899" w14:textId="50262698" w:rsidR="005B65A9" w:rsidRDefault="005B65A9" w:rsidP="006E1507">
            <w:pPr>
              <w:pStyle w:val="ListBullet"/>
              <w:contextualSpacing w:val="0"/>
            </w:pPr>
            <w:r>
              <w:t>Pandas</w:t>
            </w:r>
          </w:p>
          <w:p w14:paraId="62A3853C" w14:textId="0ED11E4E" w:rsidR="005B65A9" w:rsidRDefault="005B65A9" w:rsidP="006E1507">
            <w:pPr>
              <w:pStyle w:val="ListBullet"/>
              <w:contextualSpacing w:val="0"/>
            </w:pPr>
            <w:r>
              <w:t>NumPy</w:t>
            </w:r>
          </w:p>
          <w:p w14:paraId="078445C5" w14:textId="3B354878" w:rsidR="005B65A9" w:rsidRDefault="005B65A9" w:rsidP="006E1507">
            <w:pPr>
              <w:pStyle w:val="ListBullet"/>
              <w:contextualSpacing w:val="0"/>
            </w:pPr>
            <w:r>
              <w:t>SciKit-Learn</w:t>
            </w:r>
          </w:p>
          <w:p w14:paraId="0629FB90" w14:textId="2C9A32F9" w:rsidR="005B65A9" w:rsidRPr="006E1507" w:rsidRDefault="005B65A9" w:rsidP="006E1507">
            <w:pPr>
              <w:pStyle w:val="ListBullet"/>
              <w:contextualSpacing w:val="0"/>
            </w:pPr>
            <w:r>
              <w:t>TensorFlow</w:t>
            </w:r>
          </w:p>
          <w:p w14:paraId="29F4E20A" w14:textId="77777777" w:rsidR="001F4E6D" w:rsidRDefault="005B65A9" w:rsidP="006E1507">
            <w:pPr>
              <w:pStyle w:val="ListBullet"/>
              <w:contextualSpacing w:val="0"/>
            </w:pPr>
            <w:r>
              <w:t>BeautifulSoup</w:t>
            </w:r>
          </w:p>
          <w:p w14:paraId="2AE831D8" w14:textId="77777777" w:rsidR="005B65A9" w:rsidRDefault="005B65A9" w:rsidP="006E1507">
            <w:pPr>
              <w:pStyle w:val="ListBullet"/>
              <w:contextualSpacing w:val="0"/>
            </w:pPr>
            <w:r>
              <w:t>Seaborn</w:t>
            </w:r>
          </w:p>
          <w:p w14:paraId="4CAB1734" w14:textId="77777777" w:rsidR="005B65A9" w:rsidRDefault="005B65A9" w:rsidP="006E1507">
            <w:pPr>
              <w:pStyle w:val="ListBullet"/>
              <w:contextualSpacing w:val="0"/>
            </w:pPr>
            <w:r>
              <w:t>Git</w:t>
            </w:r>
          </w:p>
          <w:p w14:paraId="60BC401D" w14:textId="15A20AF0" w:rsidR="005B65A9" w:rsidRDefault="005B65A9" w:rsidP="00CF0A49">
            <w:pPr>
              <w:pStyle w:val="ListBullet"/>
              <w:contextualSpacing w:val="0"/>
            </w:pPr>
            <w:r>
              <w:t>JavaScript</w:t>
            </w:r>
          </w:p>
          <w:p w14:paraId="048A58BB" w14:textId="63E7348D" w:rsidR="00BE207D" w:rsidRDefault="00BE207D" w:rsidP="00CF0A49">
            <w:pPr>
              <w:pStyle w:val="ListBullet"/>
              <w:contextualSpacing w:val="0"/>
            </w:pPr>
            <w:r>
              <w:t>ServiceNow</w:t>
            </w:r>
          </w:p>
          <w:p w14:paraId="28D321D4" w14:textId="19829E52" w:rsidR="00341480" w:rsidRDefault="00341480" w:rsidP="00CF0A49">
            <w:pPr>
              <w:pStyle w:val="ListBullet"/>
              <w:contextualSpacing w:val="0"/>
            </w:pPr>
            <w:r>
              <w:t>Saas</w:t>
            </w:r>
          </w:p>
          <w:p w14:paraId="2FC89C89" w14:textId="77777777" w:rsidR="00CF0A49" w:rsidRDefault="00CF0A49" w:rsidP="00CF0A49">
            <w:pPr>
              <w:pStyle w:val="ListBullet"/>
              <w:numPr>
                <w:ilvl w:val="0"/>
                <w:numId w:val="0"/>
              </w:numPr>
              <w:contextualSpacing w:val="0"/>
            </w:pPr>
          </w:p>
          <w:p w14:paraId="6CD4DCCD" w14:textId="77777777" w:rsidR="00CF0A49" w:rsidRDefault="00CF0A49" w:rsidP="00CF0A49">
            <w:pPr>
              <w:pStyle w:val="ListBullet"/>
              <w:numPr>
                <w:ilvl w:val="0"/>
                <w:numId w:val="0"/>
              </w:numPr>
              <w:contextualSpacing w:val="0"/>
            </w:pPr>
          </w:p>
          <w:sdt>
            <w:sdtPr>
              <w:alias w:val="Education:"/>
              <w:tag w:val="Education:"/>
              <w:id w:val="-575820320"/>
              <w:placeholder>
                <w:docPart w:val="4F362D7E7E464CF1BD9C04F2BA8D0C5F"/>
              </w:placeholder>
              <w:temporary/>
              <w:showingPlcHdr/>
              <w15:appearance w15:val="hidden"/>
            </w:sdtPr>
            <w:sdtEndPr/>
            <w:sdtContent>
              <w:p w14:paraId="5B8538D3" w14:textId="77777777" w:rsidR="00CF0A49" w:rsidRPr="00CF1A49" w:rsidRDefault="00CF0A49" w:rsidP="00CF0A49">
                <w:pPr>
                  <w:pStyle w:val="Heading1"/>
                  <w:outlineLvl w:val="0"/>
                </w:pPr>
                <w:r w:rsidRPr="00CF1A49">
                  <w:t>Education</w:t>
                </w:r>
              </w:p>
            </w:sdtContent>
          </w:sdt>
          <w:tbl>
            <w:tblPr>
              <w:tblStyle w:val="TableGrid"/>
              <w:tblW w:w="4634" w:type="dxa"/>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4634"/>
            </w:tblGrid>
            <w:tr w:rsidR="00CF0A49" w:rsidRPr="00CF1A49" w14:paraId="7AE7AAAB" w14:textId="77777777" w:rsidTr="00CF0A49">
              <w:tc>
                <w:tcPr>
                  <w:tcW w:w="4634" w:type="dxa"/>
                </w:tcPr>
                <w:p w14:paraId="748622F0" w14:textId="5DE4A54E" w:rsidR="000E16A3" w:rsidRPr="00CF1A49" w:rsidRDefault="000E16A3" w:rsidP="000E16A3">
                  <w:pPr>
                    <w:pStyle w:val="Heading3"/>
                    <w:contextualSpacing w:val="0"/>
                    <w:outlineLvl w:val="2"/>
                  </w:pPr>
                  <w:r>
                    <w:t>April</w:t>
                  </w:r>
                  <w:r w:rsidRPr="00CF1A49">
                    <w:t xml:space="preserve"> </w:t>
                  </w:r>
                  <w:r>
                    <w:t>2022</w:t>
                  </w:r>
                </w:p>
                <w:p w14:paraId="58F7457A" w14:textId="0F28E321" w:rsidR="000E16A3" w:rsidRPr="00CF1A49" w:rsidRDefault="000E16A3" w:rsidP="000E16A3">
                  <w:pPr>
                    <w:pStyle w:val="Heading2"/>
                    <w:contextualSpacing w:val="0"/>
                    <w:outlineLvl w:val="1"/>
                  </w:pPr>
                  <w:r>
                    <w:t>Google Data analytics professional</w:t>
                  </w:r>
                  <w:r w:rsidRPr="00CF1A49">
                    <w:t xml:space="preserve">, </w:t>
                  </w:r>
                  <w:r>
                    <w:rPr>
                      <w:rStyle w:val="SubtleReference"/>
                    </w:rPr>
                    <w:t>google</w:t>
                  </w:r>
                </w:p>
                <w:p w14:paraId="24D75936" w14:textId="77777777" w:rsidR="000E16A3" w:rsidRDefault="000E16A3" w:rsidP="000E16A3">
                  <w:pPr>
                    <w:pStyle w:val="Heading3"/>
                    <w:contextualSpacing w:val="0"/>
                    <w:outlineLvl w:val="2"/>
                  </w:pPr>
                </w:p>
                <w:p w14:paraId="7860B5A3" w14:textId="77777777" w:rsidR="00447574" w:rsidRPr="00CF1A49" w:rsidRDefault="00447574" w:rsidP="00447574">
                  <w:pPr>
                    <w:pStyle w:val="Heading3"/>
                    <w:contextualSpacing w:val="0"/>
                    <w:outlineLvl w:val="2"/>
                  </w:pPr>
                  <w:r>
                    <w:t>April</w:t>
                  </w:r>
                  <w:r w:rsidRPr="00CF1A49">
                    <w:t xml:space="preserve"> </w:t>
                  </w:r>
                  <w:r>
                    <w:t>2022</w:t>
                  </w:r>
                </w:p>
                <w:p w14:paraId="6A7D3588" w14:textId="3B505B7A" w:rsidR="000E16A3" w:rsidRPr="00CF1A49" w:rsidRDefault="00447574" w:rsidP="000E16A3">
                  <w:pPr>
                    <w:pStyle w:val="Heading2"/>
                    <w:contextualSpacing w:val="0"/>
                    <w:outlineLvl w:val="1"/>
                  </w:pPr>
                  <w:r w:rsidRPr="00447574">
                    <w:rPr>
                      <w:bCs/>
                    </w:rPr>
                    <w:t>University of Michigan Sports Performance Analytics</w:t>
                  </w:r>
                  <w:r w:rsidR="000E16A3" w:rsidRPr="00CF1A49">
                    <w:t xml:space="preserve">, </w:t>
                  </w:r>
                  <w:r w:rsidRPr="00447574">
                    <w:rPr>
                      <w:b w:val="0"/>
                      <w:bCs/>
                      <w:smallCaps/>
                      <w:color w:val="595959" w:themeColor="text1" w:themeTint="A6"/>
                    </w:rPr>
                    <w:t>University of Michigan Sports</w:t>
                  </w:r>
                </w:p>
                <w:p w14:paraId="3C2ED9BD" w14:textId="77777777" w:rsidR="000E16A3" w:rsidRDefault="000E16A3" w:rsidP="00CF0A49">
                  <w:pPr>
                    <w:pStyle w:val="Heading3"/>
                    <w:contextualSpacing w:val="0"/>
                    <w:outlineLvl w:val="2"/>
                  </w:pPr>
                </w:p>
                <w:p w14:paraId="20E1E0FA" w14:textId="1548A853" w:rsidR="00CF0A49" w:rsidRPr="00CF1A49" w:rsidRDefault="00CF0A49" w:rsidP="00CF0A49">
                  <w:pPr>
                    <w:pStyle w:val="Heading3"/>
                    <w:contextualSpacing w:val="0"/>
                    <w:outlineLvl w:val="2"/>
                  </w:pPr>
                  <w:r>
                    <w:t>June</w:t>
                  </w:r>
                  <w:r w:rsidRPr="00CF1A49">
                    <w:t xml:space="preserve"> </w:t>
                  </w:r>
                  <w:r>
                    <w:t>2018</w:t>
                  </w:r>
                </w:p>
                <w:p w14:paraId="1480A6FF" w14:textId="104554C7" w:rsidR="00CF0A49" w:rsidRPr="00CF1A49" w:rsidRDefault="00CF0A49" w:rsidP="00CF0A49">
                  <w:pPr>
                    <w:pStyle w:val="Heading2"/>
                    <w:contextualSpacing w:val="0"/>
                    <w:outlineLvl w:val="1"/>
                  </w:pPr>
                  <w:r>
                    <w:t>Highschool Diploma</w:t>
                  </w:r>
                  <w:r w:rsidRPr="00CF1A49">
                    <w:t xml:space="preserve">, </w:t>
                  </w:r>
                  <w:r>
                    <w:rPr>
                      <w:rStyle w:val="SubtleReference"/>
                    </w:rPr>
                    <w:t>Penn foster highschool</w:t>
                  </w:r>
                </w:p>
                <w:p w14:paraId="269345C0" w14:textId="1912472B" w:rsidR="00CF0A49" w:rsidRPr="00CF1A49" w:rsidRDefault="00CF0A49" w:rsidP="00CF0A49">
                  <w:pPr>
                    <w:contextualSpacing w:val="0"/>
                  </w:pPr>
                  <w:r>
                    <w:t>Graduated early at the age of 15.</w:t>
                  </w:r>
                </w:p>
              </w:tc>
            </w:tr>
          </w:tbl>
          <w:p w14:paraId="4BF3C849" w14:textId="3D27911F" w:rsidR="00CF0A49" w:rsidRPr="006E1507" w:rsidRDefault="00CF0A49" w:rsidP="00CF0A49">
            <w:pPr>
              <w:pStyle w:val="ListBullet"/>
              <w:numPr>
                <w:ilvl w:val="0"/>
                <w:numId w:val="0"/>
              </w:numPr>
              <w:contextualSpacing w:val="0"/>
            </w:pPr>
          </w:p>
        </w:tc>
        <w:tc>
          <w:tcPr>
            <w:tcW w:w="4675" w:type="dxa"/>
            <w:tcMar>
              <w:left w:w="360" w:type="dxa"/>
            </w:tcMar>
          </w:tcPr>
          <w:p w14:paraId="62577667" w14:textId="039382CE" w:rsidR="003A0632" w:rsidRDefault="005B65A9" w:rsidP="006E1507">
            <w:pPr>
              <w:pStyle w:val="ListBullet"/>
              <w:contextualSpacing w:val="0"/>
            </w:pPr>
            <w:r>
              <w:t>R</w:t>
            </w:r>
          </w:p>
          <w:p w14:paraId="4D0DCB43" w14:textId="4AE52C64" w:rsidR="005B65A9" w:rsidRDefault="005B65A9" w:rsidP="006E1507">
            <w:pPr>
              <w:pStyle w:val="ListBullet"/>
              <w:contextualSpacing w:val="0"/>
            </w:pPr>
            <w:r>
              <w:t>RStudio</w:t>
            </w:r>
          </w:p>
          <w:p w14:paraId="54E4D89C" w14:textId="457B20B7" w:rsidR="005B65A9" w:rsidRDefault="005B65A9" w:rsidP="006E1507">
            <w:pPr>
              <w:pStyle w:val="ListBullet"/>
              <w:contextualSpacing w:val="0"/>
            </w:pPr>
            <w:r>
              <w:t>Ggplot2</w:t>
            </w:r>
          </w:p>
          <w:p w14:paraId="1FA2F83B" w14:textId="7F8036BF" w:rsidR="005B65A9" w:rsidRDefault="005B65A9" w:rsidP="006E1507">
            <w:pPr>
              <w:pStyle w:val="ListBullet"/>
              <w:contextualSpacing w:val="0"/>
            </w:pPr>
            <w:r>
              <w:t>Tidyverse</w:t>
            </w:r>
          </w:p>
          <w:p w14:paraId="74C13E56" w14:textId="060937B0" w:rsidR="005B65A9" w:rsidRDefault="005B65A9" w:rsidP="006E1507">
            <w:pPr>
              <w:pStyle w:val="ListBullet"/>
              <w:contextualSpacing w:val="0"/>
            </w:pPr>
            <w:r>
              <w:t>Dplyr</w:t>
            </w:r>
          </w:p>
          <w:p w14:paraId="2AAA0220" w14:textId="142CC0B9" w:rsidR="005B65A9" w:rsidRDefault="005B65A9" w:rsidP="006E1507">
            <w:pPr>
              <w:pStyle w:val="ListBullet"/>
              <w:contextualSpacing w:val="0"/>
            </w:pPr>
            <w:r>
              <w:t>SQL</w:t>
            </w:r>
          </w:p>
          <w:p w14:paraId="13EA487C" w14:textId="5A465866" w:rsidR="005B65A9" w:rsidRDefault="005B65A9" w:rsidP="006E1507">
            <w:pPr>
              <w:pStyle w:val="ListBullet"/>
              <w:contextualSpacing w:val="0"/>
            </w:pPr>
            <w:r>
              <w:t>Excel</w:t>
            </w:r>
          </w:p>
          <w:p w14:paraId="57BA2D54" w14:textId="6A6A6A18" w:rsidR="005B65A9" w:rsidRDefault="005B65A9" w:rsidP="006E1507">
            <w:pPr>
              <w:pStyle w:val="ListBullet"/>
              <w:contextualSpacing w:val="0"/>
            </w:pPr>
            <w:r>
              <w:t>Tableau</w:t>
            </w:r>
          </w:p>
          <w:p w14:paraId="0F75045F" w14:textId="1761AB9B" w:rsidR="005B65A9" w:rsidRDefault="005B65A9" w:rsidP="006E1507">
            <w:pPr>
              <w:pStyle w:val="ListBullet"/>
              <w:contextualSpacing w:val="0"/>
            </w:pPr>
            <w:r>
              <w:t>PowerPoint</w:t>
            </w:r>
          </w:p>
          <w:p w14:paraId="19010704" w14:textId="3B94474B" w:rsidR="005B65A9" w:rsidRDefault="005B65A9" w:rsidP="006E1507">
            <w:pPr>
              <w:pStyle w:val="ListBullet"/>
              <w:contextualSpacing w:val="0"/>
            </w:pPr>
            <w:r>
              <w:t>HTML</w:t>
            </w:r>
          </w:p>
          <w:p w14:paraId="427FCBFB" w14:textId="1E7F6A37" w:rsidR="005B65A9" w:rsidRPr="006E1507" w:rsidRDefault="005B65A9" w:rsidP="006E1507">
            <w:pPr>
              <w:pStyle w:val="ListBullet"/>
              <w:contextualSpacing w:val="0"/>
            </w:pPr>
            <w:r>
              <w:t>CSS</w:t>
            </w:r>
          </w:p>
          <w:p w14:paraId="50663E1C" w14:textId="63194AC8" w:rsidR="001E3120" w:rsidRPr="006E1507" w:rsidRDefault="00CF0A49" w:rsidP="006E1507">
            <w:pPr>
              <w:pStyle w:val="ListBullet"/>
              <w:contextualSpacing w:val="0"/>
            </w:pPr>
            <w:r>
              <w:t>Angular</w:t>
            </w:r>
          </w:p>
          <w:p w14:paraId="39F21524" w14:textId="77777777" w:rsidR="001E3120" w:rsidRDefault="00CF0A49" w:rsidP="006E1507">
            <w:pPr>
              <w:pStyle w:val="ListBullet"/>
              <w:contextualSpacing w:val="0"/>
            </w:pPr>
            <w:r>
              <w:t>C/C++/C#</w:t>
            </w:r>
          </w:p>
          <w:p w14:paraId="0199719F" w14:textId="77777777" w:rsidR="00CF0A49" w:rsidRDefault="00CF0A49" w:rsidP="006E1507">
            <w:pPr>
              <w:pStyle w:val="ListBullet"/>
              <w:contextualSpacing w:val="0"/>
            </w:pPr>
            <w:r>
              <w:t>Word</w:t>
            </w:r>
          </w:p>
          <w:p w14:paraId="7D699933" w14:textId="5976D5AA" w:rsidR="00341480" w:rsidRPr="006E1507" w:rsidRDefault="00341480" w:rsidP="006E1507">
            <w:pPr>
              <w:pStyle w:val="ListBullet"/>
              <w:contextualSpacing w:val="0"/>
            </w:pPr>
            <w:r>
              <w:t>Workflows</w:t>
            </w:r>
          </w:p>
        </w:tc>
      </w:tr>
    </w:tbl>
    <w:sdt>
      <w:sdtPr>
        <w:alias w:val="Activities:"/>
        <w:tag w:val="Activities:"/>
        <w:id w:val="1223332893"/>
        <w:placeholder>
          <w:docPart w:val="1F8C830EA3894D269DEF884F9FE1D6D1"/>
        </w:placeholder>
        <w:temporary/>
        <w:showingPlcHdr/>
        <w15:appearance w15:val="hidden"/>
      </w:sdtPr>
      <w:sdtEndPr/>
      <w:sdtContent>
        <w:p w14:paraId="18291DE3" w14:textId="77777777" w:rsidR="00AD782D" w:rsidRPr="00CF1A49" w:rsidRDefault="0062312F" w:rsidP="0062312F">
          <w:pPr>
            <w:pStyle w:val="Heading1"/>
          </w:pPr>
          <w:r w:rsidRPr="00CF1A49">
            <w:t>Activities</w:t>
          </w:r>
        </w:p>
      </w:sdtContent>
    </w:sdt>
    <w:p w14:paraId="2ECD2AA9" w14:textId="77777777" w:rsidR="00447574" w:rsidRDefault="00447574" w:rsidP="00447574">
      <w:pPr>
        <w:numPr>
          <w:ilvl w:val="0"/>
          <w:numId w:val="44"/>
        </w:numPr>
      </w:pPr>
      <w:r>
        <w:t>Soccer</w:t>
      </w:r>
    </w:p>
    <w:p w14:paraId="5FB1998F" w14:textId="77777777" w:rsidR="00447574" w:rsidRDefault="00447574" w:rsidP="00447574">
      <w:pPr>
        <w:numPr>
          <w:ilvl w:val="0"/>
          <w:numId w:val="44"/>
        </w:numPr>
      </w:pPr>
      <w:r>
        <w:t>Travel</w:t>
      </w:r>
    </w:p>
    <w:p w14:paraId="6213220D" w14:textId="63CD8D46" w:rsidR="00447574" w:rsidRPr="00447574" w:rsidRDefault="00447574" w:rsidP="00447574">
      <w:pPr>
        <w:numPr>
          <w:ilvl w:val="0"/>
          <w:numId w:val="44"/>
        </w:numPr>
      </w:pPr>
      <w:r w:rsidRPr="00447574">
        <w:t>Reading</w:t>
      </w:r>
    </w:p>
    <w:p w14:paraId="130E4955" w14:textId="77777777" w:rsidR="00447574" w:rsidRPr="00447574" w:rsidRDefault="00447574" w:rsidP="00447574">
      <w:pPr>
        <w:numPr>
          <w:ilvl w:val="0"/>
          <w:numId w:val="44"/>
        </w:numPr>
      </w:pPr>
      <w:r w:rsidRPr="00447574">
        <w:t>Music</w:t>
      </w:r>
    </w:p>
    <w:p w14:paraId="261FF7FB" w14:textId="77777777" w:rsidR="00447574" w:rsidRPr="00447574" w:rsidRDefault="00447574" w:rsidP="00447574">
      <w:pPr>
        <w:numPr>
          <w:ilvl w:val="0"/>
          <w:numId w:val="44"/>
        </w:numPr>
      </w:pPr>
      <w:r w:rsidRPr="00447574">
        <w:lastRenderedPageBreak/>
        <w:t>Blockchain</w:t>
      </w:r>
    </w:p>
    <w:p w14:paraId="7C6C40DD" w14:textId="23648BDF" w:rsidR="00B51D1B" w:rsidRPr="006E1507" w:rsidRDefault="00447574" w:rsidP="006E1507">
      <w:pPr>
        <w:numPr>
          <w:ilvl w:val="0"/>
          <w:numId w:val="44"/>
        </w:numPr>
      </w:pPr>
      <w:r w:rsidRPr="00447574">
        <w:t>Game Development</w:t>
      </w:r>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A5BFB" w14:textId="77777777" w:rsidR="00CE5368" w:rsidRDefault="00CE5368" w:rsidP="0068194B">
      <w:r>
        <w:separator/>
      </w:r>
    </w:p>
    <w:p w14:paraId="234768E1" w14:textId="77777777" w:rsidR="00CE5368" w:rsidRDefault="00CE5368"/>
    <w:p w14:paraId="058F382A" w14:textId="77777777" w:rsidR="00CE5368" w:rsidRDefault="00CE5368"/>
  </w:endnote>
  <w:endnote w:type="continuationSeparator" w:id="0">
    <w:p w14:paraId="2343AAD8" w14:textId="77777777" w:rsidR="00CE5368" w:rsidRDefault="00CE5368" w:rsidP="0068194B">
      <w:r>
        <w:continuationSeparator/>
      </w:r>
    </w:p>
    <w:p w14:paraId="75FDE10E" w14:textId="77777777" w:rsidR="00CE5368" w:rsidRDefault="00CE5368"/>
    <w:p w14:paraId="27AFC5F5" w14:textId="77777777" w:rsidR="00CE5368" w:rsidRDefault="00CE53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0136131"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91EE6" w14:textId="77777777" w:rsidR="00CE5368" w:rsidRDefault="00CE5368" w:rsidP="0068194B">
      <w:r>
        <w:separator/>
      </w:r>
    </w:p>
    <w:p w14:paraId="2AE3507F" w14:textId="77777777" w:rsidR="00CE5368" w:rsidRDefault="00CE5368"/>
    <w:p w14:paraId="6D93E430" w14:textId="77777777" w:rsidR="00CE5368" w:rsidRDefault="00CE5368"/>
  </w:footnote>
  <w:footnote w:type="continuationSeparator" w:id="0">
    <w:p w14:paraId="418D006E" w14:textId="77777777" w:rsidR="00CE5368" w:rsidRDefault="00CE5368" w:rsidP="0068194B">
      <w:r>
        <w:continuationSeparator/>
      </w:r>
    </w:p>
    <w:p w14:paraId="59565FEA" w14:textId="77777777" w:rsidR="00CE5368" w:rsidRDefault="00CE5368"/>
    <w:p w14:paraId="61AA79AF" w14:textId="77777777" w:rsidR="00CE5368" w:rsidRDefault="00CE53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F1A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0711D39D" wp14:editId="51EFD21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D493FDC"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2AE5228"/>
    <w:multiLevelType w:val="hybridMultilevel"/>
    <w:tmpl w:val="01764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B42DE7"/>
    <w:multiLevelType w:val="hybridMultilevel"/>
    <w:tmpl w:val="4D9A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57B1827"/>
    <w:multiLevelType w:val="hybridMultilevel"/>
    <w:tmpl w:val="96942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2F4924"/>
    <w:multiLevelType w:val="hybridMultilevel"/>
    <w:tmpl w:val="6A54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317E5C"/>
    <w:multiLevelType w:val="hybridMultilevel"/>
    <w:tmpl w:val="DC0A2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B22349"/>
    <w:multiLevelType w:val="hybridMultilevel"/>
    <w:tmpl w:val="AF5C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3B25598"/>
    <w:multiLevelType w:val="hybridMultilevel"/>
    <w:tmpl w:val="C4240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0254F9"/>
    <w:multiLevelType w:val="hybridMultilevel"/>
    <w:tmpl w:val="2FAAE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7668D3"/>
    <w:multiLevelType w:val="hybridMultilevel"/>
    <w:tmpl w:val="AD70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C0F4A31"/>
    <w:multiLevelType w:val="multilevel"/>
    <w:tmpl w:val="200251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B37FC"/>
    <w:multiLevelType w:val="hybridMultilevel"/>
    <w:tmpl w:val="4112E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AF3BF0"/>
    <w:multiLevelType w:val="multilevel"/>
    <w:tmpl w:val="3732E6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19145450">
    <w:abstractNumId w:val="9"/>
  </w:num>
  <w:num w:numId="2" w16cid:durableId="1601792083">
    <w:abstractNumId w:val="8"/>
  </w:num>
  <w:num w:numId="3" w16cid:durableId="624698721">
    <w:abstractNumId w:val="7"/>
  </w:num>
  <w:num w:numId="4" w16cid:durableId="2053073997">
    <w:abstractNumId w:val="6"/>
  </w:num>
  <w:num w:numId="5" w16cid:durableId="1338339229">
    <w:abstractNumId w:val="12"/>
  </w:num>
  <w:num w:numId="6" w16cid:durableId="1534880415">
    <w:abstractNumId w:val="3"/>
  </w:num>
  <w:num w:numId="7" w16cid:durableId="1966884586">
    <w:abstractNumId w:val="17"/>
  </w:num>
  <w:num w:numId="8" w16cid:durableId="1774788042">
    <w:abstractNumId w:val="2"/>
  </w:num>
  <w:num w:numId="9" w16cid:durableId="698504288">
    <w:abstractNumId w:val="21"/>
  </w:num>
  <w:num w:numId="10" w16cid:durableId="2044818101">
    <w:abstractNumId w:val="5"/>
  </w:num>
  <w:num w:numId="11" w16cid:durableId="308020403">
    <w:abstractNumId w:val="4"/>
  </w:num>
  <w:num w:numId="12" w16cid:durableId="1722556467">
    <w:abstractNumId w:val="1"/>
  </w:num>
  <w:num w:numId="13" w16cid:durableId="1794709735">
    <w:abstractNumId w:val="0"/>
  </w:num>
  <w:num w:numId="14" w16cid:durableId="2035496701">
    <w:abstractNumId w:val="18"/>
  </w:num>
  <w:num w:numId="15" w16cid:durableId="1416168592">
    <w:abstractNumId w:val="22"/>
  </w:num>
  <w:num w:numId="16"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18"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20"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22"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24"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26"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28"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30"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1"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32"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745146799">
    <w:abstractNumId w:val="22"/>
    <w:lvlOverride w:ilvl="0">
      <w:lvl w:ilvl="0">
        <w:numFmt w:val="bullet"/>
        <w:lvlText w:val=""/>
        <w:lvlJc w:val="left"/>
        <w:pPr>
          <w:tabs>
            <w:tab w:val="num" w:pos="720"/>
          </w:tabs>
          <w:ind w:left="720" w:hanging="360"/>
        </w:pPr>
        <w:rPr>
          <w:rFonts w:ascii="Symbol" w:hAnsi="Symbol" w:hint="default"/>
          <w:sz w:val="20"/>
        </w:rPr>
      </w:lvl>
    </w:lvlOverride>
  </w:num>
  <w:num w:numId="34" w16cid:durableId="745146799">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912087712">
    <w:abstractNumId w:val="23"/>
  </w:num>
  <w:num w:numId="36" w16cid:durableId="1881239423">
    <w:abstractNumId w:val="20"/>
  </w:num>
  <w:num w:numId="37" w16cid:durableId="834222065">
    <w:abstractNumId w:val="19"/>
  </w:num>
  <w:num w:numId="38" w16cid:durableId="1149861086">
    <w:abstractNumId w:val="14"/>
  </w:num>
  <w:num w:numId="39" w16cid:durableId="28336704">
    <w:abstractNumId w:val="13"/>
  </w:num>
  <w:num w:numId="40" w16cid:durableId="850488956">
    <w:abstractNumId w:val="10"/>
  </w:num>
  <w:num w:numId="41" w16cid:durableId="819345525">
    <w:abstractNumId w:val="15"/>
  </w:num>
  <w:num w:numId="42" w16cid:durableId="657343445">
    <w:abstractNumId w:val="11"/>
  </w:num>
  <w:num w:numId="43" w16cid:durableId="861209571">
    <w:abstractNumId w:val="16"/>
  </w:num>
  <w:num w:numId="44" w16cid:durableId="13929957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47D"/>
    <w:rsid w:val="000001EF"/>
    <w:rsid w:val="00007322"/>
    <w:rsid w:val="00007728"/>
    <w:rsid w:val="00022EB2"/>
    <w:rsid w:val="00024584"/>
    <w:rsid w:val="00024730"/>
    <w:rsid w:val="00055E95"/>
    <w:rsid w:val="0007021F"/>
    <w:rsid w:val="0008647D"/>
    <w:rsid w:val="000A7A03"/>
    <w:rsid w:val="000B2BA5"/>
    <w:rsid w:val="000E16A3"/>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27CB9"/>
    <w:rsid w:val="00336056"/>
    <w:rsid w:val="00341480"/>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7574"/>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B65A9"/>
    <w:rsid w:val="005C5932"/>
    <w:rsid w:val="005D3CA7"/>
    <w:rsid w:val="005D4CC1"/>
    <w:rsid w:val="005F4B91"/>
    <w:rsid w:val="005F55D2"/>
    <w:rsid w:val="0062312F"/>
    <w:rsid w:val="00625F2C"/>
    <w:rsid w:val="006618E9"/>
    <w:rsid w:val="0068194B"/>
    <w:rsid w:val="00692703"/>
    <w:rsid w:val="006A1962"/>
    <w:rsid w:val="006B5D48"/>
    <w:rsid w:val="006B7864"/>
    <w:rsid w:val="006B7D7B"/>
    <w:rsid w:val="006C1A5E"/>
    <w:rsid w:val="006D65FA"/>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71476"/>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97004"/>
    <w:rsid w:val="00AB32F8"/>
    <w:rsid w:val="00AB610B"/>
    <w:rsid w:val="00AD360E"/>
    <w:rsid w:val="00AD40FB"/>
    <w:rsid w:val="00AD782D"/>
    <w:rsid w:val="00AE7650"/>
    <w:rsid w:val="00B10EBE"/>
    <w:rsid w:val="00B236F1"/>
    <w:rsid w:val="00B50F99"/>
    <w:rsid w:val="00B51D1B"/>
    <w:rsid w:val="00B52A84"/>
    <w:rsid w:val="00B540F4"/>
    <w:rsid w:val="00B60FD0"/>
    <w:rsid w:val="00B622DF"/>
    <w:rsid w:val="00B6332A"/>
    <w:rsid w:val="00B81760"/>
    <w:rsid w:val="00B8494C"/>
    <w:rsid w:val="00BA0D22"/>
    <w:rsid w:val="00BA1546"/>
    <w:rsid w:val="00BB4E51"/>
    <w:rsid w:val="00BD431F"/>
    <w:rsid w:val="00BE207D"/>
    <w:rsid w:val="00BE423E"/>
    <w:rsid w:val="00BF61AC"/>
    <w:rsid w:val="00C47FA6"/>
    <w:rsid w:val="00C57FC6"/>
    <w:rsid w:val="00C66A7D"/>
    <w:rsid w:val="00C779DA"/>
    <w:rsid w:val="00C814F7"/>
    <w:rsid w:val="00CA4B4D"/>
    <w:rsid w:val="00CB35C3"/>
    <w:rsid w:val="00CD323D"/>
    <w:rsid w:val="00CE4030"/>
    <w:rsid w:val="00CE5368"/>
    <w:rsid w:val="00CE64B3"/>
    <w:rsid w:val="00CF0A49"/>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50EB4"/>
    <w:rsid w:val="00F61DF9"/>
    <w:rsid w:val="00F81960"/>
    <w:rsid w:val="00F82424"/>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E1E4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unhideWhenUsed/>
    <w:qFormat/>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475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8535">
      <w:bodyDiv w:val="1"/>
      <w:marLeft w:val="0"/>
      <w:marRight w:val="0"/>
      <w:marTop w:val="0"/>
      <w:marBottom w:val="0"/>
      <w:divBdr>
        <w:top w:val="none" w:sz="0" w:space="0" w:color="auto"/>
        <w:left w:val="none" w:sz="0" w:space="0" w:color="auto"/>
        <w:bottom w:val="none" w:sz="0" w:space="0" w:color="auto"/>
        <w:right w:val="none" w:sz="0" w:space="0" w:color="auto"/>
      </w:divBdr>
    </w:div>
    <w:div w:id="914123986">
      <w:bodyDiv w:val="1"/>
      <w:marLeft w:val="0"/>
      <w:marRight w:val="0"/>
      <w:marTop w:val="0"/>
      <w:marBottom w:val="0"/>
      <w:divBdr>
        <w:top w:val="none" w:sz="0" w:space="0" w:color="auto"/>
        <w:left w:val="none" w:sz="0" w:space="0" w:color="auto"/>
        <w:bottom w:val="none" w:sz="0" w:space="0" w:color="auto"/>
        <w:right w:val="none" w:sz="0" w:space="0" w:color="auto"/>
      </w:divBdr>
    </w:div>
    <w:div w:id="1004362282">
      <w:bodyDiv w:val="1"/>
      <w:marLeft w:val="0"/>
      <w:marRight w:val="0"/>
      <w:marTop w:val="0"/>
      <w:marBottom w:val="0"/>
      <w:divBdr>
        <w:top w:val="none" w:sz="0" w:space="0" w:color="auto"/>
        <w:left w:val="none" w:sz="0" w:space="0" w:color="auto"/>
        <w:bottom w:val="none" w:sz="0" w:space="0" w:color="auto"/>
        <w:right w:val="none" w:sz="0" w:space="0" w:color="auto"/>
      </w:divBdr>
      <w:divsChild>
        <w:div w:id="1048993825">
          <w:marLeft w:val="0"/>
          <w:marRight w:val="0"/>
          <w:marTop w:val="0"/>
          <w:marBottom w:val="0"/>
          <w:divBdr>
            <w:top w:val="none" w:sz="0" w:space="0" w:color="auto"/>
            <w:left w:val="none" w:sz="0" w:space="0" w:color="auto"/>
            <w:bottom w:val="none" w:sz="0" w:space="0" w:color="auto"/>
            <w:right w:val="none" w:sz="0" w:space="0" w:color="auto"/>
          </w:divBdr>
        </w:div>
      </w:divsChild>
    </w:div>
    <w:div w:id="124318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afirHa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aafirhale.github.io/Analytics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ec\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70DACF1C7A497B886E061B20642B6D"/>
        <w:category>
          <w:name w:val="General"/>
          <w:gallery w:val="placeholder"/>
        </w:category>
        <w:types>
          <w:type w:val="bbPlcHdr"/>
        </w:types>
        <w:behaviors>
          <w:behavior w:val="content"/>
        </w:behaviors>
        <w:guid w:val="{19ED2EB5-1F4C-4E0D-8571-F3FD9CD2F66C}"/>
      </w:docPartPr>
      <w:docPartBody>
        <w:p w:rsidR="006C4F86" w:rsidRDefault="002C124B">
          <w:pPr>
            <w:pStyle w:val="5670DACF1C7A497B886E061B20642B6D"/>
          </w:pPr>
          <w:r w:rsidRPr="00CF1A49">
            <w:t>·</w:t>
          </w:r>
        </w:p>
      </w:docPartBody>
    </w:docPart>
    <w:docPart>
      <w:docPartPr>
        <w:name w:val="D86BE5031151471197EAB6D0B6297D9F"/>
        <w:category>
          <w:name w:val="General"/>
          <w:gallery w:val="placeholder"/>
        </w:category>
        <w:types>
          <w:type w:val="bbPlcHdr"/>
        </w:types>
        <w:behaviors>
          <w:behavior w:val="content"/>
        </w:behaviors>
        <w:guid w:val="{449FA7F5-452C-4C86-8C02-9912AF875B75}"/>
      </w:docPartPr>
      <w:docPartBody>
        <w:p w:rsidR="006C4F86" w:rsidRDefault="002C124B">
          <w:pPr>
            <w:pStyle w:val="D86BE5031151471197EAB6D0B6297D9F"/>
          </w:pPr>
          <w:r w:rsidRPr="00CF1A49">
            <w:t>·</w:t>
          </w:r>
        </w:p>
      </w:docPartBody>
    </w:docPart>
    <w:docPart>
      <w:docPartPr>
        <w:name w:val="9FD45040A27747DD84A69C84D7ED80FF"/>
        <w:category>
          <w:name w:val="General"/>
          <w:gallery w:val="placeholder"/>
        </w:category>
        <w:types>
          <w:type w:val="bbPlcHdr"/>
        </w:types>
        <w:behaviors>
          <w:behavior w:val="content"/>
        </w:behaviors>
        <w:guid w:val="{3E9C6A8D-AC45-4A7B-84CF-58D93CC250C4}"/>
      </w:docPartPr>
      <w:docPartBody>
        <w:p w:rsidR="006C4F86" w:rsidRDefault="002C124B">
          <w:pPr>
            <w:pStyle w:val="9FD45040A27747DD84A69C84D7ED80FF"/>
          </w:pPr>
          <w:r w:rsidRPr="00CF1A49">
            <w:t>·</w:t>
          </w:r>
        </w:p>
      </w:docPartBody>
    </w:docPart>
    <w:docPart>
      <w:docPartPr>
        <w:name w:val="707926B1FFF443FD9805594FA37ABA4C"/>
        <w:category>
          <w:name w:val="General"/>
          <w:gallery w:val="placeholder"/>
        </w:category>
        <w:types>
          <w:type w:val="bbPlcHdr"/>
        </w:types>
        <w:behaviors>
          <w:behavior w:val="content"/>
        </w:behaviors>
        <w:guid w:val="{DD0B0466-12A0-4564-9A23-5E16E111E229}"/>
      </w:docPartPr>
      <w:docPartBody>
        <w:p w:rsidR="006C4F86" w:rsidRDefault="002C124B">
          <w:pPr>
            <w:pStyle w:val="707926B1FFF443FD9805594FA37ABA4C"/>
          </w:pPr>
          <w:r w:rsidRPr="00CF1A49">
            <w:t>Skills</w:t>
          </w:r>
        </w:p>
      </w:docPartBody>
    </w:docPart>
    <w:docPart>
      <w:docPartPr>
        <w:name w:val="1F8C830EA3894D269DEF884F9FE1D6D1"/>
        <w:category>
          <w:name w:val="General"/>
          <w:gallery w:val="placeholder"/>
        </w:category>
        <w:types>
          <w:type w:val="bbPlcHdr"/>
        </w:types>
        <w:behaviors>
          <w:behavior w:val="content"/>
        </w:behaviors>
        <w:guid w:val="{55FFA640-9DC0-46EA-B1FF-722A86F66D87}"/>
      </w:docPartPr>
      <w:docPartBody>
        <w:p w:rsidR="006C4F86" w:rsidRDefault="002C124B">
          <w:pPr>
            <w:pStyle w:val="1F8C830EA3894D269DEF884F9FE1D6D1"/>
          </w:pPr>
          <w:r w:rsidRPr="00CF1A49">
            <w:t>Activities</w:t>
          </w:r>
        </w:p>
      </w:docPartBody>
    </w:docPart>
    <w:docPart>
      <w:docPartPr>
        <w:name w:val="4F362D7E7E464CF1BD9C04F2BA8D0C5F"/>
        <w:category>
          <w:name w:val="General"/>
          <w:gallery w:val="placeholder"/>
        </w:category>
        <w:types>
          <w:type w:val="bbPlcHdr"/>
        </w:types>
        <w:behaviors>
          <w:behavior w:val="content"/>
        </w:behaviors>
        <w:guid w:val="{CC49EE58-7A44-4193-85EA-DD52B6F0E326}"/>
      </w:docPartPr>
      <w:docPartBody>
        <w:p w:rsidR="006C4F86" w:rsidRDefault="002C124B" w:rsidP="002C124B">
          <w:pPr>
            <w:pStyle w:val="4F362D7E7E464CF1BD9C04F2BA8D0C5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4B"/>
    <w:rsid w:val="002C124B"/>
    <w:rsid w:val="00493B5A"/>
    <w:rsid w:val="006C4F86"/>
    <w:rsid w:val="007E7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5670DACF1C7A497B886E061B20642B6D">
    <w:name w:val="5670DACF1C7A497B886E061B20642B6D"/>
  </w:style>
  <w:style w:type="paragraph" w:customStyle="1" w:styleId="D86BE5031151471197EAB6D0B6297D9F">
    <w:name w:val="D86BE5031151471197EAB6D0B6297D9F"/>
  </w:style>
  <w:style w:type="paragraph" w:customStyle="1" w:styleId="9FD45040A27747DD84A69C84D7ED80FF">
    <w:name w:val="9FD45040A27747DD84A69C84D7ED80FF"/>
  </w:style>
  <w:style w:type="character" w:styleId="SubtleReference">
    <w:name w:val="Subtle Reference"/>
    <w:basedOn w:val="DefaultParagraphFont"/>
    <w:uiPriority w:val="10"/>
    <w:qFormat/>
    <w:rsid w:val="002C124B"/>
    <w:rPr>
      <w:b/>
      <w:caps w:val="0"/>
      <w:smallCaps/>
      <w:color w:val="595959" w:themeColor="text1" w:themeTint="A6"/>
    </w:rPr>
  </w:style>
  <w:style w:type="paragraph" w:customStyle="1" w:styleId="707926B1FFF443FD9805594FA37ABA4C">
    <w:name w:val="707926B1FFF443FD9805594FA37ABA4C"/>
  </w:style>
  <w:style w:type="paragraph" w:customStyle="1" w:styleId="1F8C830EA3894D269DEF884F9FE1D6D1">
    <w:name w:val="1F8C830EA3894D269DEF884F9FE1D6D1"/>
  </w:style>
  <w:style w:type="paragraph" w:customStyle="1" w:styleId="4F362D7E7E464CF1BD9C04F2BA8D0C5F">
    <w:name w:val="4F362D7E7E464CF1BD9C04F2BA8D0C5F"/>
    <w:rsid w:val="002C12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2022-06-14T01:54:00Z</dcterms:created>
  <dcterms:modified xsi:type="dcterms:W3CDTF">2022-06-16T13:49:00Z</dcterms:modified>
  <cp:category/>
</cp:coreProperties>
</file>